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534AA" w14:textId="3C1C68CA" w:rsidR="00FB081F" w:rsidRDefault="00FB081F" w:rsidP="00AC5F77">
      <w:pPr>
        <w:pStyle w:val="LabTitle"/>
      </w:pPr>
      <w:r>
        <w:t>Packet Tracer</w:t>
      </w:r>
      <w:r w:rsidR="002C1366">
        <w:t xml:space="preserve"> </w:t>
      </w:r>
      <w:r w:rsidR="007B4C43">
        <w:t>–</w:t>
      </w:r>
      <w:r w:rsidR="002C1366">
        <w:t xml:space="preserve"> </w:t>
      </w:r>
      <w:r w:rsidR="005E56F5">
        <w:t xml:space="preserve">Explore the Smart </w:t>
      </w:r>
      <w:r w:rsidR="00565994">
        <w:t>Grid</w:t>
      </w:r>
    </w:p>
    <w:p w14:paraId="154B13BE" w14:textId="77777777" w:rsidR="00FB081F" w:rsidRDefault="00FB081F" w:rsidP="00003F02">
      <w:pPr>
        <w:pStyle w:val="LabSection"/>
        <w:numPr>
          <w:ilvl w:val="0"/>
          <w:numId w:val="0"/>
        </w:numPr>
      </w:pPr>
      <w:r>
        <w:t>Topology</w:t>
      </w:r>
    </w:p>
    <w:p w14:paraId="66FAAE27" w14:textId="3F9D3843" w:rsidR="009D2C27" w:rsidRDefault="00BC0490" w:rsidP="0014219C">
      <w:pPr>
        <w:pStyle w:val="LabSection"/>
      </w:pPr>
      <w:r w:rsidRPr="00BC0490">
        <w:rPr>
          <w:rFonts w:eastAsia="Calibri"/>
          <w:b w:val="0"/>
          <w:bCs w:val="0"/>
          <w:iCs w:val="0"/>
          <w:noProof/>
          <w:sz w:val="22"/>
        </w:rPr>
        <w:drawing>
          <wp:inline distT="0" distB="0" distL="0" distR="0" wp14:anchorId="08C823F9" wp14:editId="3BB7097E">
            <wp:extent cx="6394450" cy="320040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4450" cy="3200400"/>
                    </a:xfrm>
                    <a:prstGeom prst="rect">
                      <a:avLst/>
                    </a:prstGeom>
                    <a:noFill/>
                    <a:ln>
                      <a:solidFill>
                        <a:schemeClr val="tx1"/>
                      </a:solidFill>
                    </a:ln>
                  </pic:spPr>
                </pic:pic>
              </a:graphicData>
            </a:graphic>
          </wp:inline>
        </w:drawing>
      </w:r>
      <w:r w:rsidR="009D2C27" w:rsidRPr="00BB73FF">
        <w:t>Objective</w:t>
      </w:r>
      <w:r w:rsidR="006E6581">
        <w:t>s</w:t>
      </w:r>
    </w:p>
    <w:p w14:paraId="39F80647" w14:textId="77C4D6B8" w:rsidR="00FB081F" w:rsidRPr="005F67BF" w:rsidRDefault="00125A48" w:rsidP="00FB081F">
      <w:pPr>
        <w:pStyle w:val="Bulletlevel1"/>
        <w:rPr>
          <w:b/>
        </w:rPr>
      </w:pPr>
      <w:r w:rsidRPr="005F67BF">
        <w:rPr>
          <w:b/>
        </w:rPr>
        <w:t xml:space="preserve">Explore </w:t>
      </w:r>
      <w:r w:rsidR="00AB390F">
        <w:rPr>
          <w:b/>
        </w:rPr>
        <w:t>a</w:t>
      </w:r>
      <w:r w:rsidRPr="005F67BF">
        <w:rPr>
          <w:b/>
        </w:rPr>
        <w:t xml:space="preserve"> </w:t>
      </w:r>
      <w:r w:rsidR="00C62B7F">
        <w:rPr>
          <w:b/>
        </w:rPr>
        <w:t>Smart</w:t>
      </w:r>
      <w:r w:rsidR="00565994">
        <w:rPr>
          <w:b/>
        </w:rPr>
        <w:t xml:space="preserve"> Grid</w:t>
      </w:r>
    </w:p>
    <w:p w14:paraId="7B15B226" w14:textId="7DE05FF7" w:rsidR="00FB081F" w:rsidRPr="00FB081F" w:rsidRDefault="00807B14" w:rsidP="00FB081F">
      <w:pPr>
        <w:pStyle w:val="Bulletlevel1"/>
      </w:pPr>
      <w:r>
        <w:rPr>
          <w:b/>
        </w:rPr>
        <w:t xml:space="preserve">Analyze </w:t>
      </w:r>
      <w:r w:rsidR="004C7D31">
        <w:rPr>
          <w:b/>
        </w:rPr>
        <w:t>t</w:t>
      </w:r>
      <w:r>
        <w:rPr>
          <w:b/>
        </w:rPr>
        <w:t xml:space="preserve">he Usage of Cloud Computing in the Smart </w:t>
      </w:r>
      <w:r w:rsidR="00565994">
        <w:rPr>
          <w:b/>
        </w:rPr>
        <w:t>Grid</w:t>
      </w:r>
    </w:p>
    <w:p w14:paraId="0A604C47" w14:textId="77777777" w:rsidR="00231DCA" w:rsidRDefault="00231DCA" w:rsidP="007B4C43">
      <w:pPr>
        <w:pStyle w:val="LabSection"/>
      </w:pPr>
      <w:r w:rsidRPr="007B4C43">
        <w:rPr>
          <w:rFonts w:eastAsia="Arial"/>
        </w:rPr>
        <w:t>Background</w:t>
      </w:r>
      <w:r w:rsidR="008402F2" w:rsidRPr="007B4C43">
        <w:t xml:space="preserve"> / Scenario</w:t>
      </w:r>
    </w:p>
    <w:p w14:paraId="2B5AE5A2" w14:textId="6676DE85" w:rsidR="00AB390F" w:rsidRPr="00030D1C" w:rsidRDefault="00691608" w:rsidP="00AB390F">
      <w:pPr>
        <w:pStyle w:val="BodyTextL25"/>
      </w:pPr>
      <w:r w:rsidRPr="00030D1C">
        <w:t xml:space="preserve">In this </w:t>
      </w:r>
      <w:r w:rsidR="008820A4">
        <w:t>activity</w:t>
      </w:r>
      <w:r w:rsidRPr="00030D1C">
        <w:t xml:space="preserve">, you will explore the </w:t>
      </w:r>
      <w:r w:rsidR="0003631B">
        <w:t xml:space="preserve">smart city, </w:t>
      </w:r>
      <w:r w:rsidR="00C62B7F" w:rsidRPr="00030D1C">
        <w:t xml:space="preserve">smart </w:t>
      </w:r>
      <w:r w:rsidR="007526E7" w:rsidRPr="00030D1C">
        <w:t>grid</w:t>
      </w:r>
      <w:r w:rsidR="00FB081F" w:rsidRPr="00030D1C">
        <w:t>.</w:t>
      </w:r>
      <w:r w:rsidRPr="00030D1C">
        <w:t xml:space="preserve"> </w:t>
      </w:r>
      <w:r w:rsidR="007526E7" w:rsidRPr="00030D1C">
        <w:t xml:space="preserve">The smart grid monitors the power being delivered </w:t>
      </w:r>
      <w:r w:rsidR="0003631B">
        <w:t>from</w:t>
      </w:r>
      <w:r w:rsidR="007526E7" w:rsidRPr="00030D1C">
        <w:t xml:space="preserve"> different sources and switches to the most efficient power source available</w:t>
      </w:r>
      <w:r w:rsidR="00AB390F" w:rsidRPr="00030D1C">
        <w:t xml:space="preserve">. </w:t>
      </w:r>
    </w:p>
    <w:p w14:paraId="59284746" w14:textId="1519911E" w:rsidR="00FB081F" w:rsidRDefault="00030D1C" w:rsidP="00AB390F">
      <w:pPr>
        <w:pStyle w:val="BodyTextL25"/>
      </w:pPr>
      <w:r w:rsidRPr="00030D1C">
        <w:t>The smart grid takes advantage of a smart switch to decide which power source to use</w:t>
      </w:r>
      <w:r w:rsidR="00AB390F" w:rsidRPr="00030D1C">
        <w:t>.</w:t>
      </w:r>
    </w:p>
    <w:p w14:paraId="6727F41B" w14:textId="1D6CE13F" w:rsidR="00123CBB" w:rsidRDefault="003E2EC2" w:rsidP="00123CBB">
      <w:pPr>
        <w:pStyle w:val="LabSection"/>
      </w:pPr>
      <w:r>
        <w:t>Required Resource</w:t>
      </w:r>
    </w:p>
    <w:p w14:paraId="02CC9890" w14:textId="19C5EE74" w:rsidR="00123CBB" w:rsidRDefault="00123CBB" w:rsidP="00123CBB">
      <w:pPr>
        <w:pStyle w:val="Bulletlevel1"/>
        <w:numPr>
          <w:ilvl w:val="0"/>
          <w:numId w:val="23"/>
        </w:numPr>
      </w:pPr>
      <w:r>
        <w:t>Packet Tracer 7.1</w:t>
      </w:r>
      <w:r w:rsidR="00A54EE2">
        <w:t xml:space="preserve"> or newer.</w:t>
      </w:r>
      <w:bookmarkStart w:id="0" w:name="_GoBack"/>
      <w:bookmarkEnd w:id="0"/>
    </w:p>
    <w:p w14:paraId="794336F2" w14:textId="762A2CAC" w:rsidR="00C45CB8" w:rsidRDefault="007B2BBB" w:rsidP="00FB081F">
      <w:pPr>
        <w:pStyle w:val="PartHead"/>
      </w:pPr>
      <w:r>
        <w:t xml:space="preserve">Explore </w:t>
      </w:r>
      <w:r w:rsidR="00125A48">
        <w:t xml:space="preserve">the </w:t>
      </w:r>
      <w:r w:rsidR="005E56F5">
        <w:t xml:space="preserve">Smart </w:t>
      </w:r>
      <w:r w:rsidR="00565994">
        <w:t>Grid</w:t>
      </w:r>
    </w:p>
    <w:p w14:paraId="229FDF0C" w14:textId="361B35F7" w:rsidR="00FB081F" w:rsidRDefault="00876090" w:rsidP="00345084">
      <w:pPr>
        <w:pStyle w:val="StepHead"/>
      </w:pPr>
      <w:r>
        <w:t xml:space="preserve">Understanding the devices that comprise the smart </w:t>
      </w:r>
      <w:r w:rsidR="00565994">
        <w:t>grid</w:t>
      </w:r>
    </w:p>
    <w:p w14:paraId="6A3C9005" w14:textId="589FA4DD" w:rsidR="00876090" w:rsidRPr="003D5A8D" w:rsidRDefault="0003631B" w:rsidP="000F39B9">
      <w:pPr>
        <w:pStyle w:val="BodyTextL25"/>
      </w:pPr>
      <w:r>
        <w:t>D</w:t>
      </w:r>
      <w:r w:rsidR="000F39B9">
        <w:t xml:space="preserve">ifferent types of devices are necessary for smart grid operation. Network devices are required to allow communication within the smart grid. Solar cells, wind </w:t>
      </w:r>
      <w:r w:rsidR="000F39B9" w:rsidRPr="00BC0490">
        <w:rPr>
          <w:noProof/>
        </w:rPr>
        <w:t>turbines</w:t>
      </w:r>
      <w:r w:rsidR="004C7D31">
        <w:rPr>
          <w:noProof/>
        </w:rPr>
        <w:t>,</w:t>
      </w:r>
      <w:r w:rsidR="000F39B9">
        <w:t xml:space="preserve"> and a coal plant are responsible for generating energy. Meters and sensors are used to capture data and facilitate </w:t>
      </w:r>
      <w:r>
        <w:t xml:space="preserve">energy source </w:t>
      </w:r>
      <w:r w:rsidR="000F39B9">
        <w:t>monitoring.</w:t>
      </w:r>
    </w:p>
    <w:p w14:paraId="080211A8" w14:textId="23CE8609" w:rsidR="00876090" w:rsidRDefault="00C31B65" w:rsidP="00125A48">
      <w:pPr>
        <w:pStyle w:val="SubStepAlpha"/>
      </w:pPr>
      <w:r>
        <w:t>Review</w:t>
      </w:r>
      <w:r w:rsidR="0003631B">
        <w:t xml:space="preserve"> the Smart Grid. </w:t>
      </w:r>
      <w:r w:rsidR="000F39B9">
        <w:t>How many routers do you see in the smart grid? What are their names?</w:t>
      </w:r>
    </w:p>
    <w:p w14:paraId="526C1D77" w14:textId="77777777" w:rsidR="008D127B" w:rsidRDefault="008D127B" w:rsidP="00AB390F">
      <w:pPr>
        <w:pStyle w:val="BodyText"/>
        <w:ind w:firstLine="360"/>
      </w:pPr>
      <w:r>
        <w:t>____________________________________________________________________________________</w:t>
      </w:r>
    </w:p>
    <w:p w14:paraId="31383CA8" w14:textId="44F8D21F" w:rsidR="00CF639F" w:rsidRDefault="00CF639F" w:rsidP="00AB390F">
      <w:pPr>
        <w:pStyle w:val="BodyText"/>
        <w:ind w:left="360"/>
        <w:rPr>
          <w:b/>
        </w:rPr>
      </w:pPr>
      <w:r w:rsidRPr="00CF639F">
        <w:rPr>
          <w:b/>
        </w:rPr>
        <w:lastRenderedPageBreak/>
        <w:t>Note</w:t>
      </w:r>
      <w:r>
        <w:t>: Packet Tracer labels connections between network devices but it can be turned off for the sake of re</w:t>
      </w:r>
      <w:r w:rsidR="000F39B9">
        <w:t>adability. To turn labelling on</w:t>
      </w:r>
      <w:r>
        <w:t xml:space="preserve">, go to </w:t>
      </w:r>
      <w:r w:rsidRPr="00123CBB">
        <w:rPr>
          <w:b/>
        </w:rPr>
        <w:t>Options</w:t>
      </w:r>
      <w:r>
        <w:t xml:space="preserve"> &gt; </w:t>
      </w:r>
      <w:r w:rsidRPr="00123CBB">
        <w:rPr>
          <w:b/>
        </w:rPr>
        <w:t>Preferences</w:t>
      </w:r>
      <w:r>
        <w:t xml:space="preserve"> &gt; </w:t>
      </w:r>
      <w:r w:rsidR="005C1A45" w:rsidRPr="00123CBB">
        <w:rPr>
          <w:b/>
        </w:rPr>
        <w:t>Interfaces</w:t>
      </w:r>
      <w:r>
        <w:t xml:space="preserve"> </w:t>
      </w:r>
      <w:r w:rsidR="004C7D31">
        <w:t xml:space="preserve">tab </w:t>
      </w:r>
      <w:r>
        <w:t xml:space="preserve">&gt; </w:t>
      </w:r>
      <w:r w:rsidR="005C1A45">
        <w:t>and c</w:t>
      </w:r>
      <w:r>
        <w:t>heck</w:t>
      </w:r>
      <w:r w:rsidR="005C1A45">
        <w:t>mark</w:t>
      </w:r>
      <w:r>
        <w:t xml:space="preserve"> </w:t>
      </w:r>
      <w:r>
        <w:rPr>
          <w:b/>
        </w:rPr>
        <w:t>Always Show Port Labels in Logical Workspace.</w:t>
      </w:r>
    </w:p>
    <w:p w14:paraId="557BCA54" w14:textId="0910D4A6" w:rsidR="008D127B" w:rsidRDefault="000F39B9" w:rsidP="008D127B">
      <w:pPr>
        <w:pStyle w:val="SubStepAlpha"/>
      </w:pPr>
      <w:r>
        <w:t>What is the function of routers</w:t>
      </w:r>
      <w:r w:rsidR="008D127B">
        <w:t>?</w:t>
      </w:r>
    </w:p>
    <w:p w14:paraId="090DD56E" w14:textId="77777777" w:rsidR="003D5A8D" w:rsidRDefault="003D5A8D" w:rsidP="00AB390F">
      <w:pPr>
        <w:pStyle w:val="BodyText"/>
        <w:ind w:firstLine="360"/>
      </w:pPr>
      <w:r>
        <w:t>____________________________________________________________________________________</w:t>
      </w:r>
    </w:p>
    <w:p w14:paraId="0827DAD8" w14:textId="18A1DAB6" w:rsidR="00876090" w:rsidRDefault="000F39B9" w:rsidP="00125A48">
      <w:pPr>
        <w:pStyle w:val="SubStepAlpha"/>
      </w:pPr>
      <w:r>
        <w:t>A wireless access</w:t>
      </w:r>
      <w:r w:rsidR="004C7D31">
        <w:t xml:space="preserve"> </w:t>
      </w:r>
      <w:r>
        <w:t>point is being used in the smart grid. What is its name? What is its function?</w:t>
      </w:r>
    </w:p>
    <w:p w14:paraId="7C0347D6" w14:textId="77777777" w:rsidR="008D127B" w:rsidRDefault="008D127B" w:rsidP="00AB390F">
      <w:pPr>
        <w:pStyle w:val="BodyText"/>
        <w:ind w:firstLine="360"/>
      </w:pPr>
      <w:r w:rsidRPr="003D5A8D">
        <w:t>____________________________________________________________________________________</w:t>
      </w:r>
    </w:p>
    <w:p w14:paraId="24E7E5DD" w14:textId="77777777" w:rsidR="008D127B" w:rsidRDefault="008D127B" w:rsidP="00AB390F">
      <w:pPr>
        <w:pStyle w:val="BodyText"/>
        <w:ind w:firstLine="360"/>
      </w:pPr>
      <w:r w:rsidRPr="003D5A8D">
        <w:t>____________________________________________________________________________________</w:t>
      </w:r>
    </w:p>
    <w:p w14:paraId="6F92092E" w14:textId="0446ED87" w:rsidR="00F42FF4" w:rsidRDefault="00F42FF4" w:rsidP="008D127B">
      <w:pPr>
        <w:pStyle w:val="SubStepAlpha"/>
      </w:pPr>
      <w:r>
        <w:t>Is there a way to tell which power source is actively producing energy?</w:t>
      </w:r>
    </w:p>
    <w:p w14:paraId="6690D77B" w14:textId="7D1FE098" w:rsidR="00BA013B" w:rsidRDefault="00BA013B" w:rsidP="00E6103A">
      <w:pPr>
        <w:pStyle w:val="SubStepAlpha"/>
        <w:numPr>
          <w:ilvl w:val="0"/>
          <w:numId w:val="0"/>
        </w:numPr>
        <w:ind w:left="360"/>
      </w:pPr>
      <w:r>
        <w:t>____________________________________________________________________________________</w:t>
      </w:r>
    </w:p>
    <w:p w14:paraId="534EA99C" w14:textId="601E75CE" w:rsidR="005D2986" w:rsidRDefault="000F39B9" w:rsidP="008D127B">
      <w:pPr>
        <w:pStyle w:val="SubStepAlpha"/>
      </w:pPr>
      <w:r>
        <w:t xml:space="preserve">What device is responsible for switching between </w:t>
      </w:r>
      <w:r w:rsidR="005C1A45">
        <w:t xml:space="preserve">the different </w:t>
      </w:r>
      <w:r>
        <w:t>power sources?</w:t>
      </w:r>
    </w:p>
    <w:p w14:paraId="0BCDB864" w14:textId="77777777" w:rsidR="008D127B" w:rsidRDefault="008D127B" w:rsidP="00AB390F">
      <w:pPr>
        <w:pStyle w:val="BodyText"/>
        <w:ind w:firstLine="360"/>
      </w:pPr>
      <w:r w:rsidRPr="003D5A8D">
        <w:t>____________________________________________________________________________________</w:t>
      </w:r>
    </w:p>
    <w:p w14:paraId="7E18D56D" w14:textId="78ED14A1" w:rsidR="00A547BF" w:rsidRDefault="00893B22" w:rsidP="00A547BF">
      <w:pPr>
        <w:pStyle w:val="SubStepAlpha"/>
      </w:pPr>
      <w:r>
        <w:t xml:space="preserve">How </w:t>
      </w:r>
      <w:r w:rsidR="005C1A45">
        <w:t>does</w:t>
      </w:r>
      <w:r>
        <w:t xml:space="preserve"> the Smart Power Grid Switch decide which power source to use?</w:t>
      </w:r>
    </w:p>
    <w:p w14:paraId="19C0B48E" w14:textId="77777777" w:rsidR="00A547BF" w:rsidRPr="00A547BF" w:rsidRDefault="00A547BF" w:rsidP="00AB390F">
      <w:pPr>
        <w:pStyle w:val="BodyText"/>
        <w:ind w:firstLine="360"/>
      </w:pPr>
      <w:r w:rsidRPr="003D5A8D">
        <w:t>____________________________________________________________________________________</w:t>
      </w:r>
    </w:p>
    <w:p w14:paraId="1896A4EA" w14:textId="2A15D7BE" w:rsidR="007377BD" w:rsidRDefault="007377BD" w:rsidP="007377BD">
      <w:pPr>
        <w:pStyle w:val="SubStepAlpha"/>
      </w:pPr>
      <w:r>
        <w:t>What is the</w:t>
      </w:r>
      <w:r w:rsidRPr="007377BD">
        <w:t xml:space="preserve"> </w:t>
      </w:r>
      <w:r>
        <w:t xml:space="preserve">IP address of the Power </w:t>
      </w:r>
      <w:proofErr w:type="spellStart"/>
      <w:r>
        <w:t>IoT</w:t>
      </w:r>
      <w:proofErr w:type="spellEnd"/>
      <w:r>
        <w:t xml:space="preserve"> Server?</w:t>
      </w:r>
    </w:p>
    <w:p w14:paraId="664165AB" w14:textId="77777777" w:rsidR="007377BD" w:rsidRPr="00A547BF" w:rsidRDefault="007377BD" w:rsidP="007377BD">
      <w:pPr>
        <w:pStyle w:val="BodyText"/>
        <w:ind w:firstLine="360"/>
      </w:pPr>
      <w:r w:rsidRPr="003D5A8D">
        <w:t>____________________________________________________________________________________</w:t>
      </w:r>
    </w:p>
    <w:p w14:paraId="4C739725" w14:textId="5E1385A7" w:rsidR="00893B22" w:rsidRDefault="007377BD" w:rsidP="00893B22">
      <w:pPr>
        <w:pStyle w:val="SubStepAlpha"/>
      </w:pPr>
      <w:r>
        <w:t>The Laptop is used by technicians to monitor the amount of power</w:t>
      </w:r>
      <w:r w:rsidR="00893B22">
        <w:t>?</w:t>
      </w:r>
      <w:r>
        <w:t xml:space="preserve"> Use the Web Browser to remotely connect to the Power </w:t>
      </w:r>
      <w:proofErr w:type="spellStart"/>
      <w:r>
        <w:t>IoT</w:t>
      </w:r>
      <w:proofErr w:type="spellEnd"/>
      <w:r>
        <w:t xml:space="preserve"> Server. You will</w:t>
      </w:r>
      <w:r w:rsidR="00A728F7">
        <w:t xml:space="preserve"> need to know the u</w:t>
      </w:r>
      <w:r>
        <w:t xml:space="preserve">sername and </w:t>
      </w:r>
      <w:r w:rsidR="00A728F7">
        <w:t>p</w:t>
      </w:r>
      <w:r>
        <w:t xml:space="preserve">assword in order to login to the Server. </w:t>
      </w:r>
      <w:r w:rsidR="00A728F7">
        <w:t>You can discover the username and password by examining other devices in the Smart Grid. What is the username and password and with which device did you discover it?</w:t>
      </w:r>
    </w:p>
    <w:p w14:paraId="097A3BCA" w14:textId="77777777" w:rsidR="00893B22" w:rsidRPr="00A547BF" w:rsidRDefault="00893B22" w:rsidP="00893B22">
      <w:pPr>
        <w:pStyle w:val="BodyText"/>
        <w:ind w:firstLine="360"/>
      </w:pPr>
      <w:r w:rsidRPr="003D5A8D">
        <w:t>____________________________________________________________________________________</w:t>
      </w:r>
    </w:p>
    <w:p w14:paraId="14B6326E" w14:textId="2FF051DB" w:rsidR="00893B22" w:rsidRPr="00A547BF" w:rsidRDefault="00893B22" w:rsidP="00E6103A">
      <w:pPr>
        <w:pStyle w:val="SubStepAlpha"/>
        <w:numPr>
          <w:ilvl w:val="0"/>
          <w:numId w:val="0"/>
        </w:numPr>
        <w:ind w:left="360"/>
        <w:rPr>
          <w:rStyle w:val="AnswerGray"/>
        </w:rPr>
      </w:pPr>
    </w:p>
    <w:p w14:paraId="11FEBCF8" w14:textId="006AF8A2" w:rsidR="00C84BF5" w:rsidRDefault="00893B22" w:rsidP="009918D2">
      <w:pPr>
        <w:pStyle w:val="StepHead"/>
      </w:pPr>
      <w:r>
        <w:t>Exploring the Smart Power Grid Switch Program</w:t>
      </w:r>
    </w:p>
    <w:p w14:paraId="74A43089" w14:textId="35022001" w:rsidR="00C84BF5" w:rsidRDefault="00393632" w:rsidP="00C84BF5">
      <w:pPr>
        <w:pStyle w:val="BodyTextL25"/>
      </w:pPr>
      <w:r>
        <w:t xml:space="preserve">The Smart Power Grid Switch has the capability of running programs. In this example, the program was written in </w:t>
      </w:r>
      <w:proofErr w:type="spellStart"/>
      <w:r>
        <w:t>Javascript</w:t>
      </w:r>
      <w:proofErr w:type="spellEnd"/>
      <w:r>
        <w:t>. It monitors the power levels from all sources (wind farm, solar panels and coal plant) and decide what source is the best.</w:t>
      </w:r>
    </w:p>
    <w:p w14:paraId="59E6EBAF" w14:textId="0B3B3948" w:rsidR="00C84BF5" w:rsidRDefault="00C84BF5" w:rsidP="00C84BF5">
      <w:pPr>
        <w:pStyle w:val="SubStepAlpha"/>
      </w:pPr>
      <w:r>
        <w:t xml:space="preserve">Click the </w:t>
      </w:r>
      <w:r w:rsidR="00BE121F">
        <w:rPr>
          <w:b/>
        </w:rPr>
        <w:t>Smart Power Grid Switch</w:t>
      </w:r>
      <w:r>
        <w:t>.</w:t>
      </w:r>
    </w:p>
    <w:p w14:paraId="0AEC726B" w14:textId="5F267A1D" w:rsidR="00C84BF5" w:rsidRDefault="00C84BF5" w:rsidP="00C84BF5">
      <w:pPr>
        <w:pStyle w:val="SubStepAlpha"/>
      </w:pPr>
      <w:r>
        <w:t xml:space="preserve">Navigate to </w:t>
      </w:r>
      <w:r w:rsidR="00BE121F">
        <w:t xml:space="preserve">the </w:t>
      </w:r>
      <w:r w:rsidR="00BE121F" w:rsidRPr="00BE121F">
        <w:rPr>
          <w:b/>
        </w:rPr>
        <w:t>Programming</w:t>
      </w:r>
      <w:r w:rsidR="00BE121F">
        <w:t xml:space="preserve"> tab</w:t>
      </w:r>
      <w:r>
        <w:t>.</w:t>
      </w:r>
      <w:r w:rsidR="00BE121F">
        <w:t xml:space="preserve"> If the </w:t>
      </w:r>
      <w:r w:rsidR="00BE121F" w:rsidRPr="00BE121F">
        <w:rPr>
          <w:b/>
        </w:rPr>
        <w:t>Programming</w:t>
      </w:r>
      <w:r w:rsidR="00BE121F">
        <w:t xml:space="preserve"> tab is not visible, click the </w:t>
      </w:r>
      <w:proofErr w:type="gramStart"/>
      <w:r w:rsidR="00BE121F" w:rsidRPr="00BE121F">
        <w:rPr>
          <w:b/>
        </w:rPr>
        <w:t>Advanced</w:t>
      </w:r>
      <w:proofErr w:type="gramEnd"/>
      <w:r w:rsidR="00BE121F">
        <w:t xml:space="preserve"> button at the bottom of the window to display the advanced tabs.</w:t>
      </w:r>
    </w:p>
    <w:p w14:paraId="40154DE8" w14:textId="77777777" w:rsidR="00BE121F" w:rsidRDefault="00BE121F" w:rsidP="00C84BF5">
      <w:pPr>
        <w:pStyle w:val="SubStepAlpha"/>
      </w:pPr>
      <w:r>
        <w:t xml:space="preserve">On the left side of the Programming tab, double-click </w:t>
      </w:r>
      <w:proofErr w:type="spellStart"/>
      <w:r>
        <w:rPr>
          <w:b/>
        </w:rPr>
        <w:t>power_</w:t>
      </w:r>
      <w:proofErr w:type="gramStart"/>
      <w:r>
        <w:rPr>
          <w:b/>
        </w:rPr>
        <w:t>switch</w:t>
      </w:r>
      <w:proofErr w:type="spellEnd"/>
      <w:r>
        <w:rPr>
          <w:b/>
        </w:rPr>
        <w:t>(</w:t>
      </w:r>
      <w:proofErr w:type="spellStart"/>
      <w:proofErr w:type="gramEnd"/>
      <w:r>
        <w:rPr>
          <w:b/>
        </w:rPr>
        <w:t>Javascript</w:t>
      </w:r>
      <w:proofErr w:type="spellEnd"/>
      <w:r>
        <w:rPr>
          <w:b/>
        </w:rPr>
        <w:t xml:space="preserve">) </w:t>
      </w:r>
      <w:r>
        <w:t xml:space="preserve">and then double-click </w:t>
      </w:r>
      <w:r>
        <w:rPr>
          <w:b/>
        </w:rPr>
        <w:t>main.js.</w:t>
      </w:r>
      <w:r>
        <w:t xml:space="preserve"> The </w:t>
      </w:r>
      <w:proofErr w:type="spellStart"/>
      <w:r>
        <w:t>Javascript</w:t>
      </w:r>
      <w:proofErr w:type="spellEnd"/>
      <w:r>
        <w:t xml:space="preserve"> program running on the Smart Power Grid Switch should appear on the right portion of the Programming tab.</w:t>
      </w:r>
    </w:p>
    <w:p w14:paraId="7F4F8FF4" w14:textId="3F5B60B2" w:rsidR="003F43A4" w:rsidRDefault="003F43A4" w:rsidP="003F43A4">
      <w:pPr>
        <w:pStyle w:val="SubStepAlpha"/>
        <w:numPr>
          <w:ilvl w:val="0"/>
          <w:numId w:val="0"/>
        </w:numPr>
        <w:ind w:left="720"/>
      </w:pPr>
      <w:r>
        <w:t>The power grid’s location observe</w:t>
      </w:r>
      <w:r w:rsidR="0036741C">
        <w:t>s</w:t>
      </w:r>
      <w:r>
        <w:t xml:space="preserve"> sunlight from 6h to 18h (6am to 6pm). Due to proximity to the ocean, the wind usually blows from 3h to 22h (3am to 10pm). The program ensures that solar power is the most preferable power source. If no solar power is available (no sunlight), the program switches over to wind power, if available. </w:t>
      </w:r>
      <w:r w:rsidR="00C10339">
        <w:t xml:space="preserve">If </w:t>
      </w:r>
      <w:r w:rsidR="0036741C">
        <w:t>no</w:t>
      </w:r>
      <w:r w:rsidR="00C10339">
        <w:t xml:space="preserve"> wind </w:t>
      </w:r>
      <w:r w:rsidR="0036741C">
        <w:t xml:space="preserve">is </w:t>
      </w:r>
      <w:r w:rsidR="00C10339">
        <w:t>blowing, the program falls back to coal-based power.</w:t>
      </w:r>
    </w:p>
    <w:p w14:paraId="6908A419" w14:textId="665A0A51" w:rsidR="00C84BF5" w:rsidRDefault="00BE121F" w:rsidP="00C84BF5">
      <w:pPr>
        <w:pStyle w:val="SubStepAlpha"/>
      </w:pPr>
      <w:r>
        <w:t xml:space="preserve">What is the section of the program that makes this </w:t>
      </w:r>
      <w:r w:rsidR="00C10339">
        <w:t xml:space="preserve">preference (solar &gt; wind &gt; coal) </w:t>
      </w:r>
      <w:r>
        <w:t>clear?</w:t>
      </w:r>
    </w:p>
    <w:p w14:paraId="4A070671" w14:textId="77777777" w:rsidR="00BE121F" w:rsidRPr="00A547BF" w:rsidRDefault="00BE121F" w:rsidP="00BE121F">
      <w:pPr>
        <w:pStyle w:val="BodyText"/>
        <w:ind w:firstLine="720"/>
      </w:pPr>
      <w:r w:rsidRPr="003D5A8D">
        <w:t>____________________________________________________________________________________</w:t>
      </w:r>
    </w:p>
    <w:p w14:paraId="65A44619" w14:textId="56FCDDBC" w:rsidR="00F832B1" w:rsidRDefault="00565994" w:rsidP="00565994">
      <w:pPr>
        <w:pStyle w:val="PartHead"/>
      </w:pPr>
      <w:r>
        <w:lastRenderedPageBreak/>
        <w:t>R</w:t>
      </w:r>
      <w:r w:rsidR="00626789">
        <w:t>eflection</w:t>
      </w:r>
    </w:p>
    <w:p w14:paraId="2755B287" w14:textId="52E0C127" w:rsidR="003B1EE7" w:rsidRDefault="003B1EE7" w:rsidP="003B1EE7">
      <w:pPr>
        <w:pStyle w:val="StepHead"/>
        <w:numPr>
          <w:ilvl w:val="0"/>
          <w:numId w:val="0"/>
        </w:numPr>
        <w:rPr>
          <w:b w:val="0"/>
        </w:rPr>
      </w:pPr>
      <w:r w:rsidRPr="003B1EE7">
        <w:rPr>
          <w:b w:val="0"/>
        </w:rPr>
        <w:t xml:space="preserve">The </w:t>
      </w:r>
      <w:r>
        <w:rPr>
          <w:b w:val="0"/>
        </w:rPr>
        <w:t xml:space="preserve">key aspect of the </w:t>
      </w:r>
      <w:proofErr w:type="spellStart"/>
      <w:r>
        <w:rPr>
          <w:b w:val="0"/>
        </w:rPr>
        <w:t>IoT</w:t>
      </w:r>
      <w:proofErr w:type="spellEnd"/>
      <w:r>
        <w:rPr>
          <w:b w:val="0"/>
        </w:rPr>
        <w:t xml:space="preserve"> is the intelligence added to things. Programs allow devices to be more aware and make decisions based on events of triggers. Many programming languages are available and can be used for this matter.</w:t>
      </w:r>
    </w:p>
    <w:p w14:paraId="6A222916" w14:textId="54C2BF1A" w:rsidR="00807B14" w:rsidRDefault="003B1EE7" w:rsidP="003B1EE7">
      <w:pPr>
        <w:pStyle w:val="StepHead"/>
        <w:numPr>
          <w:ilvl w:val="0"/>
          <w:numId w:val="0"/>
        </w:numPr>
        <w:rPr>
          <w:b w:val="0"/>
        </w:rPr>
      </w:pPr>
      <w:r>
        <w:rPr>
          <w:b w:val="0"/>
        </w:rPr>
        <w:t>Before programs can be executed by things, the proper hardware platform must be established, essentially turning the thing into a computer. Usually this is done by adding a CPU, memory and some kind of I/O capability.</w:t>
      </w:r>
    </w:p>
    <w:p w14:paraId="496F7AB1" w14:textId="7279C234" w:rsidR="003B1EE7" w:rsidRDefault="003B1EE7" w:rsidP="003B1EE7">
      <w:pPr>
        <w:pStyle w:val="BodyTextL25"/>
        <w:ind w:left="0"/>
      </w:pPr>
      <w:r>
        <w:t xml:space="preserve">Lastly, the newly created smart thing must have network communication capabilities to become part of the </w:t>
      </w:r>
      <w:proofErr w:type="spellStart"/>
      <w:r>
        <w:t>IoT</w:t>
      </w:r>
      <w:proofErr w:type="spellEnd"/>
      <w:r>
        <w:t xml:space="preserve">. </w:t>
      </w:r>
    </w:p>
    <w:p w14:paraId="3280DAD4" w14:textId="10613BA5" w:rsidR="00472EAB" w:rsidRDefault="003B1EE7" w:rsidP="003B1EE7">
      <w:pPr>
        <w:pStyle w:val="BodyTextL25"/>
        <w:ind w:left="0"/>
      </w:pPr>
      <w:r>
        <w:t xml:space="preserve">In this smart grid example, the Smart Power Grid Switch was given processing capabilities to become able to run </w:t>
      </w:r>
      <w:proofErr w:type="spellStart"/>
      <w:r>
        <w:t>Javascript</w:t>
      </w:r>
      <w:proofErr w:type="spellEnd"/>
      <w:r>
        <w:t xml:space="preserve"> programs. Based on sensors and meters, it could then be aware of its environment and act upon a set of pre-defined conditions. The network devices and capabilities allow for the Smart Power Grid Switch to communicate over the network and join the </w:t>
      </w:r>
      <w:proofErr w:type="spellStart"/>
      <w:r>
        <w:t>IoT</w:t>
      </w:r>
      <w:proofErr w:type="spellEnd"/>
      <w:r>
        <w:t>.</w:t>
      </w:r>
    </w:p>
    <w:p w14:paraId="7D39F12B" w14:textId="653C40D9" w:rsidR="003B1EE7" w:rsidRDefault="003B1EE7" w:rsidP="003B1EE7">
      <w:pPr>
        <w:pStyle w:val="PartHead"/>
      </w:pPr>
      <w:r>
        <w:t>Challenge Task (Optional)</w:t>
      </w:r>
    </w:p>
    <w:p w14:paraId="643641DA" w14:textId="1234220E" w:rsidR="003B1EE7" w:rsidRDefault="003B1EE7" w:rsidP="009C1FB8">
      <w:pPr>
        <w:pStyle w:val="SubStepAlpha"/>
      </w:pPr>
      <w:r>
        <w:t>Use Packet Tracer 7</w:t>
      </w:r>
      <w:r w:rsidR="004C7D31">
        <w:t>.1</w:t>
      </w:r>
      <w:r>
        <w:t xml:space="preserve"> to turn a window into an </w:t>
      </w:r>
      <w:proofErr w:type="spellStart"/>
      <w:r>
        <w:t>IoT</w:t>
      </w:r>
      <w:proofErr w:type="spellEnd"/>
      <w:r>
        <w:t xml:space="preserve"> device.</w:t>
      </w:r>
      <w:r w:rsidR="009C1FB8">
        <w:t xml:space="preserve"> The window must be monitor the rain level in the area and, upon rain detection, shut itself. </w:t>
      </w:r>
      <w:r>
        <w:t>Below are a few tips:</w:t>
      </w:r>
    </w:p>
    <w:p w14:paraId="2E5C8942" w14:textId="2FE6BEAF" w:rsidR="009C1FB8" w:rsidRDefault="009C1FB8" w:rsidP="009C1FB8">
      <w:pPr>
        <w:pStyle w:val="SubStepAlpha"/>
        <w:numPr>
          <w:ilvl w:val="0"/>
          <w:numId w:val="22"/>
        </w:numPr>
      </w:pPr>
      <w:r>
        <w:t>Use a regular PT</w:t>
      </w:r>
      <w:r w:rsidR="00E174B6">
        <w:t xml:space="preserve"> </w:t>
      </w:r>
      <w:r>
        <w:t>7</w:t>
      </w:r>
      <w:r w:rsidR="004C7D31">
        <w:t>.1</w:t>
      </w:r>
      <w:r>
        <w:t xml:space="preserve"> </w:t>
      </w:r>
      <w:r w:rsidR="004C7D31">
        <w:t>window</w:t>
      </w:r>
      <w:r>
        <w:t>.</w:t>
      </w:r>
    </w:p>
    <w:p w14:paraId="1867BA21" w14:textId="77777777" w:rsidR="009C1FB8" w:rsidRDefault="009C1FB8" w:rsidP="009C1FB8">
      <w:pPr>
        <w:pStyle w:val="SubStepAlpha"/>
        <w:numPr>
          <w:ilvl w:val="0"/>
          <w:numId w:val="22"/>
        </w:numPr>
      </w:pPr>
      <w:r>
        <w:t>Assign states open/shut a digital port in the Window. Make open = 1 and shut = 0.</w:t>
      </w:r>
    </w:p>
    <w:p w14:paraId="0C72192E" w14:textId="328DEC4C" w:rsidR="009C1FB8" w:rsidRDefault="009C1FB8" w:rsidP="009C1FB8">
      <w:pPr>
        <w:pStyle w:val="SubStepAlpha"/>
        <w:numPr>
          <w:ilvl w:val="0"/>
          <w:numId w:val="22"/>
        </w:numPr>
      </w:pPr>
      <w:r>
        <w:t xml:space="preserve">Using the window’s programming tab, edit the code to detect and act upon rain (you may need to click the </w:t>
      </w:r>
      <w:proofErr w:type="gramStart"/>
      <w:r w:rsidRPr="00123CBB">
        <w:rPr>
          <w:b/>
        </w:rPr>
        <w:t>Advanced</w:t>
      </w:r>
      <w:proofErr w:type="gramEnd"/>
      <w:r>
        <w:t xml:space="preserve"> button to display the Programming tab).</w:t>
      </w:r>
    </w:p>
    <w:p w14:paraId="0F94D964" w14:textId="77777777" w:rsidR="003B1EE7" w:rsidRDefault="003B1EE7" w:rsidP="009C1FB8">
      <w:pPr>
        <w:pStyle w:val="SubStepAlpha"/>
        <w:numPr>
          <w:ilvl w:val="0"/>
          <w:numId w:val="22"/>
        </w:numPr>
      </w:pPr>
      <w:r>
        <w:t>The window should remember its last state (shut or open). When the rain is gone, the window should return to its recorded state.</w:t>
      </w:r>
    </w:p>
    <w:p w14:paraId="7BDC778B" w14:textId="10588B5A" w:rsidR="003B1EE7" w:rsidRDefault="009C1FB8" w:rsidP="009C1FB8">
      <w:pPr>
        <w:pStyle w:val="SubStepAlpha"/>
        <w:numPr>
          <w:ilvl w:val="0"/>
          <w:numId w:val="22"/>
        </w:numPr>
      </w:pPr>
      <w:r>
        <w:t>Use PT</w:t>
      </w:r>
      <w:r w:rsidR="00E174B6">
        <w:t xml:space="preserve"> </w:t>
      </w:r>
      <w:r>
        <w:t>7</w:t>
      </w:r>
      <w:r w:rsidR="004C7D31">
        <w:t>.1</w:t>
      </w:r>
      <w:r>
        <w:t xml:space="preserve">’s </w:t>
      </w:r>
      <w:proofErr w:type="spellStart"/>
      <w:proofErr w:type="gramStart"/>
      <w:r w:rsidRPr="009C1FB8">
        <w:t>Environment.get</w:t>
      </w:r>
      <w:proofErr w:type="spellEnd"/>
      <w:r w:rsidRPr="009C1FB8">
        <w:t>(</w:t>
      </w:r>
      <w:proofErr w:type="gramEnd"/>
      <w:r w:rsidRPr="009C1FB8">
        <w:t>"Wind Speed");</w:t>
      </w:r>
      <w:r>
        <w:t xml:space="preserve"> </w:t>
      </w:r>
      <w:proofErr w:type="spellStart"/>
      <w:r>
        <w:t>Javascript</w:t>
      </w:r>
      <w:proofErr w:type="spellEnd"/>
      <w:r>
        <w:t xml:space="preserve"> API call to read the rain value from PT</w:t>
      </w:r>
      <w:r w:rsidR="00E174B6">
        <w:t xml:space="preserve"> </w:t>
      </w:r>
      <w:r>
        <w:t>7</w:t>
      </w:r>
      <w:r w:rsidR="004C7D31">
        <w:t>.1</w:t>
      </w:r>
      <w:r>
        <w:t>’s simulated environment.</w:t>
      </w:r>
    </w:p>
    <w:p w14:paraId="0AA6634F" w14:textId="29A17C99" w:rsidR="009C1FB8" w:rsidRPr="003B1EE7" w:rsidRDefault="009C1FB8" w:rsidP="009C1FB8">
      <w:pPr>
        <w:pStyle w:val="SubStepAlpha"/>
        <w:numPr>
          <w:ilvl w:val="0"/>
          <w:numId w:val="22"/>
        </w:numPr>
      </w:pPr>
      <w:r>
        <w:t>Have fun.</w:t>
      </w:r>
    </w:p>
    <w:sectPr w:rsidR="009C1FB8" w:rsidRPr="003B1EE7" w:rsidSect="005E56F5">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BBE81" w14:textId="77777777" w:rsidR="00321539" w:rsidRDefault="00321539" w:rsidP="0090659A">
      <w:pPr>
        <w:spacing w:after="0" w:line="240" w:lineRule="auto"/>
      </w:pPr>
      <w:r>
        <w:separator/>
      </w:r>
    </w:p>
    <w:p w14:paraId="5B3830F4" w14:textId="77777777" w:rsidR="00321539" w:rsidRDefault="00321539"/>
    <w:p w14:paraId="15BAF588" w14:textId="77777777" w:rsidR="00321539" w:rsidRDefault="00321539"/>
    <w:p w14:paraId="406A23AB" w14:textId="77777777" w:rsidR="00321539" w:rsidRDefault="00321539"/>
    <w:p w14:paraId="42E738FA" w14:textId="77777777" w:rsidR="00321539" w:rsidRDefault="00321539"/>
    <w:p w14:paraId="3B81B134" w14:textId="77777777" w:rsidR="00321539" w:rsidRDefault="00321539"/>
    <w:p w14:paraId="7977DE52" w14:textId="77777777" w:rsidR="00321539" w:rsidRDefault="00321539"/>
  </w:endnote>
  <w:endnote w:type="continuationSeparator" w:id="0">
    <w:p w14:paraId="32C04618" w14:textId="77777777" w:rsidR="00321539" w:rsidRDefault="00321539" w:rsidP="0090659A">
      <w:pPr>
        <w:spacing w:after="0" w:line="240" w:lineRule="auto"/>
      </w:pPr>
      <w:r>
        <w:continuationSeparator/>
      </w:r>
    </w:p>
    <w:p w14:paraId="154DC79C" w14:textId="77777777" w:rsidR="00321539" w:rsidRDefault="00321539"/>
    <w:p w14:paraId="63EF6AAF" w14:textId="77777777" w:rsidR="00321539" w:rsidRDefault="00321539"/>
    <w:p w14:paraId="72DCB28F" w14:textId="77777777" w:rsidR="00321539" w:rsidRDefault="00321539"/>
    <w:p w14:paraId="17BB02E0" w14:textId="77777777" w:rsidR="00321539" w:rsidRDefault="00321539"/>
    <w:p w14:paraId="7C6A06A4" w14:textId="77777777" w:rsidR="00321539" w:rsidRDefault="00321539"/>
    <w:p w14:paraId="0A8DB56C" w14:textId="77777777" w:rsidR="00321539" w:rsidRDefault="003215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A8FC" w14:textId="3F276A25" w:rsidR="00FC6862" w:rsidRPr="00127112" w:rsidRDefault="00926CB2" w:rsidP="00127112">
    <w:pPr>
      <w:pStyle w:val="Footer"/>
      <w:rPr>
        <w:szCs w:val="16"/>
      </w:rPr>
    </w:pPr>
    <w:r w:rsidRPr="002A244B">
      <w:t xml:space="preserve">© </w:t>
    </w:r>
    <w:r w:rsidR="00532FD7">
      <w:fldChar w:fldCharType="begin"/>
    </w:r>
    <w:r w:rsidR="00532FD7">
      <w:instrText xml:space="preserve"> DATE  \@ "yyyy"  \* MERGEFORMAT </w:instrText>
    </w:r>
    <w:r w:rsidR="00532FD7">
      <w:fldChar w:fldCharType="separate"/>
    </w:r>
    <w:r w:rsidR="00A54EE2">
      <w:rPr>
        <w:noProof/>
      </w:rPr>
      <w:t>2017</w:t>
    </w:r>
    <w:r w:rsidR="00532F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47942" w:rsidRPr="0090659A">
      <w:rPr>
        <w:b/>
        <w:szCs w:val="16"/>
      </w:rPr>
      <w:fldChar w:fldCharType="begin"/>
    </w:r>
    <w:r w:rsidRPr="0090659A">
      <w:rPr>
        <w:b/>
        <w:szCs w:val="16"/>
      </w:rPr>
      <w:instrText xml:space="preserve"> PAGE </w:instrText>
    </w:r>
    <w:r w:rsidR="00947942" w:rsidRPr="0090659A">
      <w:rPr>
        <w:b/>
        <w:szCs w:val="16"/>
      </w:rPr>
      <w:fldChar w:fldCharType="separate"/>
    </w:r>
    <w:r w:rsidR="00A54EE2">
      <w:rPr>
        <w:b/>
        <w:noProof/>
        <w:szCs w:val="16"/>
      </w:rPr>
      <w:t>3</w:t>
    </w:r>
    <w:r w:rsidR="00947942" w:rsidRPr="0090659A">
      <w:rPr>
        <w:b/>
        <w:szCs w:val="16"/>
      </w:rPr>
      <w:fldChar w:fldCharType="end"/>
    </w:r>
    <w:r w:rsidRPr="0090659A">
      <w:rPr>
        <w:szCs w:val="16"/>
      </w:rPr>
      <w:t xml:space="preserve"> of </w:t>
    </w:r>
    <w:r w:rsidR="00947942" w:rsidRPr="0090659A">
      <w:rPr>
        <w:b/>
        <w:szCs w:val="16"/>
      </w:rPr>
      <w:fldChar w:fldCharType="begin"/>
    </w:r>
    <w:r w:rsidRPr="0090659A">
      <w:rPr>
        <w:b/>
        <w:szCs w:val="16"/>
      </w:rPr>
      <w:instrText xml:space="preserve"> NUMPAGES  </w:instrText>
    </w:r>
    <w:r w:rsidR="00947942" w:rsidRPr="0090659A">
      <w:rPr>
        <w:b/>
        <w:szCs w:val="16"/>
      </w:rPr>
      <w:fldChar w:fldCharType="separate"/>
    </w:r>
    <w:r w:rsidR="00A54EE2">
      <w:rPr>
        <w:b/>
        <w:noProof/>
        <w:szCs w:val="16"/>
      </w:rPr>
      <w:t>3</w:t>
    </w:r>
    <w:r w:rsidR="0094794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FE6BC" w14:textId="7CE6DF86" w:rsidR="00FC6862" w:rsidRPr="0073569B" w:rsidRDefault="00926CB2" w:rsidP="0073569B">
    <w:pPr>
      <w:pStyle w:val="Footer"/>
      <w:rPr>
        <w:szCs w:val="16"/>
      </w:rPr>
    </w:pPr>
    <w:r w:rsidRPr="002A244B">
      <w:t xml:space="preserve">© </w:t>
    </w:r>
    <w:r w:rsidR="00532FD7">
      <w:fldChar w:fldCharType="begin"/>
    </w:r>
    <w:r w:rsidR="00532FD7">
      <w:instrText xml:space="preserve"> DATE  \@ "yyyy"  \* MERGEFORMAT </w:instrText>
    </w:r>
    <w:r w:rsidR="00532FD7">
      <w:fldChar w:fldCharType="separate"/>
    </w:r>
    <w:r w:rsidR="00A54EE2">
      <w:rPr>
        <w:noProof/>
      </w:rPr>
      <w:t>2017</w:t>
    </w:r>
    <w:r w:rsidR="00532F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47942" w:rsidRPr="0090659A">
      <w:rPr>
        <w:b/>
        <w:szCs w:val="16"/>
      </w:rPr>
      <w:fldChar w:fldCharType="begin"/>
    </w:r>
    <w:r w:rsidRPr="0090659A">
      <w:rPr>
        <w:b/>
        <w:szCs w:val="16"/>
      </w:rPr>
      <w:instrText xml:space="preserve"> PAGE </w:instrText>
    </w:r>
    <w:r w:rsidR="00947942" w:rsidRPr="0090659A">
      <w:rPr>
        <w:b/>
        <w:szCs w:val="16"/>
      </w:rPr>
      <w:fldChar w:fldCharType="separate"/>
    </w:r>
    <w:r w:rsidR="00A54EE2">
      <w:rPr>
        <w:b/>
        <w:noProof/>
        <w:szCs w:val="16"/>
      </w:rPr>
      <w:t>1</w:t>
    </w:r>
    <w:r w:rsidR="00947942" w:rsidRPr="0090659A">
      <w:rPr>
        <w:b/>
        <w:szCs w:val="16"/>
      </w:rPr>
      <w:fldChar w:fldCharType="end"/>
    </w:r>
    <w:r w:rsidRPr="0090659A">
      <w:rPr>
        <w:szCs w:val="16"/>
      </w:rPr>
      <w:t xml:space="preserve"> of </w:t>
    </w:r>
    <w:r w:rsidR="00947942" w:rsidRPr="0090659A">
      <w:rPr>
        <w:b/>
        <w:szCs w:val="16"/>
      </w:rPr>
      <w:fldChar w:fldCharType="begin"/>
    </w:r>
    <w:r w:rsidRPr="0090659A">
      <w:rPr>
        <w:b/>
        <w:szCs w:val="16"/>
      </w:rPr>
      <w:instrText xml:space="preserve"> NUMPAGES  </w:instrText>
    </w:r>
    <w:r w:rsidR="00947942" w:rsidRPr="0090659A">
      <w:rPr>
        <w:b/>
        <w:szCs w:val="16"/>
      </w:rPr>
      <w:fldChar w:fldCharType="separate"/>
    </w:r>
    <w:r w:rsidR="00A54EE2">
      <w:rPr>
        <w:b/>
        <w:noProof/>
        <w:szCs w:val="16"/>
      </w:rPr>
      <w:t>3</w:t>
    </w:r>
    <w:r w:rsidR="0094794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9FC1C" w14:textId="77777777" w:rsidR="00321539" w:rsidRDefault="00321539" w:rsidP="0090659A">
      <w:pPr>
        <w:spacing w:after="0" w:line="240" w:lineRule="auto"/>
      </w:pPr>
      <w:r>
        <w:separator/>
      </w:r>
    </w:p>
    <w:p w14:paraId="01A9BB9B" w14:textId="77777777" w:rsidR="00321539" w:rsidRDefault="00321539"/>
    <w:p w14:paraId="678EDF7B" w14:textId="77777777" w:rsidR="00321539" w:rsidRDefault="00321539"/>
    <w:p w14:paraId="6F205809" w14:textId="77777777" w:rsidR="00321539" w:rsidRDefault="00321539"/>
    <w:p w14:paraId="46DE3B38" w14:textId="77777777" w:rsidR="00321539" w:rsidRDefault="00321539"/>
    <w:p w14:paraId="5692A730" w14:textId="77777777" w:rsidR="00321539" w:rsidRDefault="00321539"/>
    <w:p w14:paraId="5324C017" w14:textId="77777777" w:rsidR="00321539" w:rsidRDefault="00321539"/>
  </w:footnote>
  <w:footnote w:type="continuationSeparator" w:id="0">
    <w:p w14:paraId="083B454D" w14:textId="77777777" w:rsidR="00321539" w:rsidRDefault="00321539" w:rsidP="0090659A">
      <w:pPr>
        <w:spacing w:after="0" w:line="240" w:lineRule="auto"/>
      </w:pPr>
      <w:r>
        <w:continuationSeparator/>
      </w:r>
    </w:p>
    <w:p w14:paraId="64DE4D8C" w14:textId="77777777" w:rsidR="00321539" w:rsidRDefault="00321539"/>
    <w:p w14:paraId="3F51E500" w14:textId="77777777" w:rsidR="00321539" w:rsidRDefault="00321539"/>
    <w:p w14:paraId="43CB157B" w14:textId="77777777" w:rsidR="00321539" w:rsidRDefault="00321539"/>
    <w:p w14:paraId="6103D969" w14:textId="77777777" w:rsidR="00321539" w:rsidRDefault="00321539"/>
    <w:p w14:paraId="6BB88727" w14:textId="77777777" w:rsidR="00321539" w:rsidRDefault="00321539"/>
    <w:p w14:paraId="2125E698" w14:textId="77777777" w:rsidR="00321539" w:rsidRDefault="0032153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CB37C" w14:textId="0A38A6A4" w:rsidR="00FC6862" w:rsidRDefault="005E56F5" w:rsidP="00127112">
    <w:pPr>
      <w:pStyle w:val="PageHead"/>
    </w:pPr>
    <w:r>
      <w:t xml:space="preserve">Packet Tracer </w:t>
    </w:r>
    <w:r w:rsidR="00647ADA">
      <w:t>Activity –</w:t>
    </w:r>
    <w:r w:rsidR="00647ADA" w:rsidRPr="00FD4A68">
      <w:t xml:space="preserve"> </w:t>
    </w:r>
    <w:r w:rsidR="00123CBB" w:rsidRPr="00123CBB">
      <w:t>Explore the Smart Grid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05318" w14:textId="77777777" w:rsidR="0045243A" w:rsidRDefault="00D55D18">
    <w:r>
      <w:rPr>
        <w:noProof/>
      </w:rPr>
      <w:drawing>
        <wp:anchor distT="0" distB="0" distL="114300" distR="114300" simplePos="0" relativeHeight="251657728" behindDoc="0" locked="0" layoutInCell="1" allowOverlap="1" wp14:anchorId="3A77FA49" wp14:editId="27C99312">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5508806" w14:textId="77777777" w:rsidR="00FC6862" w:rsidRDefault="00FC686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907BEB"/>
    <w:multiLevelType w:val="hybridMultilevel"/>
    <w:tmpl w:val="86B8AC5C"/>
    <w:lvl w:ilvl="0" w:tplc="C6EAA2E0">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F458FF"/>
    <w:multiLevelType w:val="multilevel"/>
    <w:tmpl w:val="E1344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96360"/>
    <w:multiLevelType w:val="multilevel"/>
    <w:tmpl w:val="A06489BA"/>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74E1C24"/>
    <w:multiLevelType w:val="multilevel"/>
    <w:tmpl w:val="A058D2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3352F39"/>
    <w:multiLevelType w:val="hybridMultilevel"/>
    <w:tmpl w:val="A73A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905EE6"/>
    <w:multiLevelType w:val="multilevel"/>
    <w:tmpl w:val="F1722A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80245"/>
    <w:multiLevelType w:val="multilevel"/>
    <w:tmpl w:val="883C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D46FC"/>
    <w:multiLevelType w:val="multilevel"/>
    <w:tmpl w:val="FC3067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5BB290D"/>
    <w:multiLevelType w:val="multilevel"/>
    <w:tmpl w:val="3C701F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620411"/>
    <w:multiLevelType w:val="multilevel"/>
    <w:tmpl w:val="801C16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6755112"/>
    <w:multiLevelType w:val="hybridMultilevel"/>
    <w:tmpl w:val="DD2C5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1034D"/>
    <w:multiLevelType w:val="multilevel"/>
    <w:tmpl w:val="7B4A4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0170BC"/>
    <w:multiLevelType w:val="multilevel"/>
    <w:tmpl w:val="5AE694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1"/>
  </w:num>
  <w:num w:numId="8">
    <w:abstractNumId w:val="10"/>
  </w:num>
  <w:num w:numId="9">
    <w:abstractNumId w:val="16"/>
  </w:num>
  <w:num w:numId="10">
    <w:abstractNumId w:val="17"/>
  </w:num>
  <w:num w:numId="11">
    <w:abstractNumId w:val="6"/>
  </w:num>
  <w:num w:numId="12">
    <w:abstractNumId w:val="9"/>
  </w:num>
  <w:num w:numId="13">
    <w:abstractNumId w:val="3"/>
  </w:num>
  <w:num w:numId="14">
    <w:abstractNumId w:val="11"/>
  </w:num>
  <w:num w:numId="15">
    <w:abstractNumId w:val="13"/>
  </w:num>
  <w:num w:numId="16">
    <w:abstractNumId w:val="15"/>
  </w:num>
  <w:num w:numId="17">
    <w:abstractNumId w:val="4"/>
  </w:num>
  <w:num w:numId="18">
    <w:abstractNumId w:val="14"/>
  </w:num>
  <w:num w:numId="19">
    <w:abstractNumId w:val="5"/>
    <w:lvlOverride w:ilvl="0">
      <w:lvl w:ilvl="0">
        <w:start w:val="1"/>
        <w:numFmt w:val="decimal"/>
        <w:lvlText w:val="Part %1:"/>
        <w:lvlJc w:val="left"/>
        <w:pPr>
          <w:tabs>
            <w:tab w:val="num" w:pos="1152"/>
          </w:tabs>
          <w:ind w:left="1152" w:hanging="792"/>
        </w:pPr>
        <w:rPr>
          <w:rFonts w:hint="default"/>
        </w:rPr>
      </w:lvl>
    </w:lvlOverride>
  </w:num>
  <w:num w:numId="20">
    <w:abstractNumId w:val="7"/>
  </w:num>
  <w:num w:numId="21">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8"/>
  </w:num>
  <w:num w:numId="23">
    <w:abstractNumId w:val="12"/>
    <w:lvlOverride w:ilvl="2">
      <w:lvl w:ilvl="2">
        <w:start w:val="1"/>
        <w:numFmt w:val="decimal"/>
        <w:lvlText w:val="%3."/>
        <w:lvlJc w:val="left"/>
        <w:pPr>
          <w:tabs>
            <w:tab w:val="num" w:pos="720"/>
          </w:tabs>
          <w:ind w:left="720" w:hanging="360"/>
        </w:pPr>
        <w:rPr>
          <w:rFonts w:hint="default"/>
          <w:color w:val="auto"/>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EAlMLS2NzUxNLA1NLIyUdpeDU4uLM/DyQAtNaAOukgissAAAA"/>
    <w:docVar w:name="__grammarly61__i" w:val="H4sIAAAAAAAEAKtWckksSQxILCpxzi/NK1GyMqwFAAEhoTITAAAA"/>
    <w:docVar w:name="__grammarly61_1" w:val="H4sIAAAAAAAEAKtWcslPLs1NzSvxTFGyUjI1MzRMSk4x0E1ONTTVNTFNNNVNSjJI1k1JM0oyMTAxTDW0MFDSUQpOLS7OzM8DaTGsBQDQu3FOQwAAAA=="/>
  </w:docVars>
  <w:rsids>
    <w:rsidRoot w:val="006B0C3F"/>
    <w:rsid w:val="00001BDF"/>
    <w:rsid w:val="00001D5D"/>
    <w:rsid w:val="00003731"/>
    <w:rsid w:val="0000380F"/>
    <w:rsid w:val="00003F02"/>
    <w:rsid w:val="00004175"/>
    <w:rsid w:val="000059C9"/>
    <w:rsid w:val="00012C22"/>
    <w:rsid w:val="000160F7"/>
    <w:rsid w:val="00016D5B"/>
    <w:rsid w:val="00016F30"/>
    <w:rsid w:val="0002047C"/>
    <w:rsid w:val="0002076E"/>
    <w:rsid w:val="00021B9A"/>
    <w:rsid w:val="000242D6"/>
    <w:rsid w:val="00024EE5"/>
    <w:rsid w:val="00030D1C"/>
    <w:rsid w:val="0003631B"/>
    <w:rsid w:val="00041AF6"/>
    <w:rsid w:val="00044E62"/>
    <w:rsid w:val="00050BA4"/>
    <w:rsid w:val="00051738"/>
    <w:rsid w:val="00052548"/>
    <w:rsid w:val="00060696"/>
    <w:rsid w:val="00061912"/>
    <w:rsid w:val="00067A67"/>
    <w:rsid w:val="000769CF"/>
    <w:rsid w:val="00080186"/>
    <w:rsid w:val="000815D8"/>
    <w:rsid w:val="00084C99"/>
    <w:rsid w:val="00085CC6"/>
    <w:rsid w:val="00090C07"/>
    <w:rsid w:val="0009147A"/>
    <w:rsid w:val="00091E8D"/>
    <w:rsid w:val="0009378D"/>
    <w:rsid w:val="00097163"/>
    <w:rsid w:val="000A22C8"/>
    <w:rsid w:val="000B2344"/>
    <w:rsid w:val="000B7DE5"/>
    <w:rsid w:val="000C2118"/>
    <w:rsid w:val="000C41B3"/>
    <w:rsid w:val="000C6E6E"/>
    <w:rsid w:val="000C7836"/>
    <w:rsid w:val="000D55B4"/>
    <w:rsid w:val="000E65F0"/>
    <w:rsid w:val="000F072C"/>
    <w:rsid w:val="000F39B9"/>
    <w:rsid w:val="000F576B"/>
    <w:rsid w:val="000F6743"/>
    <w:rsid w:val="001006C2"/>
    <w:rsid w:val="001017D7"/>
    <w:rsid w:val="00101BE8"/>
    <w:rsid w:val="0010303A"/>
    <w:rsid w:val="00107B2B"/>
    <w:rsid w:val="00112AC5"/>
    <w:rsid w:val="001133DD"/>
    <w:rsid w:val="00113EFB"/>
    <w:rsid w:val="00120CBE"/>
    <w:rsid w:val="00121BAE"/>
    <w:rsid w:val="00123CBB"/>
    <w:rsid w:val="00125A48"/>
    <w:rsid w:val="001261C4"/>
    <w:rsid w:val="00127112"/>
    <w:rsid w:val="001314FB"/>
    <w:rsid w:val="001366EC"/>
    <w:rsid w:val="0014219C"/>
    <w:rsid w:val="001425ED"/>
    <w:rsid w:val="00143450"/>
    <w:rsid w:val="00144997"/>
    <w:rsid w:val="0014707C"/>
    <w:rsid w:val="001523C0"/>
    <w:rsid w:val="001535FE"/>
    <w:rsid w:val="00154E3A"/>
    <w:rsid w:val="00157902"/>
    <w:rsid w:val="00162EEA"/>
    <w:rsid w:val="00163164"/>
    <w:rsid w:val="001632F8"/>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AC8"/>
    <w:rsid w:val="001F0171"/>
    <w:rsid w:val="001F0D77"/>
    <w:rsid w:val="001F4713"/>
    <w:rsid w:val="001F7242"/>
    <w:rsid w:val="001F7DD8"/>
    <w:rsid w:val="00201928"/>
    <w:rsid w:val="00203E26"/>
    <w:rsid w:val="0020449C"/>
    <w:rsid w:val="002113B8"/>
    <w:rsid w:val="00215665"/>
    <w:rsid w:val="00215D71"/>
    <w:rsid w:val="002163BB"/>
    <w:rsid w:val="0021792C"/>
    <w:rsid w:val="002240AB"/>
    <w:rsid w:val="00225E37"/>
    <w:rsid w:val="00231DCA"/>
    <w:rsid w:val="00242477"/>
    <w:rsid w:val="00242E3A"/>
    <w:rsid w:val="002506CF"/>
    <w:rsid w:val="0025107F"/>
    <w:rsid w:val="00252F59"/>
    <w:rsid w:val="00260CD4"/>
    <w:rsid w:val="002639D8"/>
    <w:rsid w:val="00265F77"/>
    <w:rsid w:val="00266C83"/>
    <w:rsid w:val="002676D9"/>
    <w:rsid w:val="002768DC"/>
    <w:rsid w:val="00276EF9"/>
    <w:rsid w:val="0028724B"/>
    <w:rsid w:val="00294C8F"/>
    <w:rsid w:val="002A0B5E"/>
    <w:rsid w:val="002A4D97"/>
    <w:rsid w:val="002A6C56"/>
    <w:rsid w:val="002A7181"/>
    <w:rsid w:val="002B085B"/>
    <w:rsid w:val="002C090C"/>
    <w:rsid w:val="002C1243"/>
    <w:rsid w:val="002C1366"/>
    <w:rsid w:val="002C1815"/>
    <w:rsid w:val="002C475E"/>
    <w:rsid w:val="002C6AD6"/>
    <w:rsid w:val="002D2913"/>
    <w:rsid w:val="002D6C2A"/>
    <w:rsid w:val="002D7A86"/>
    <w:rsid w:val="002F45FF"/>
    <w:rsid w:val="002F6D17"/>
    <w:rsid w:val="00302887"/>
    <w:rsid w:val="003056EB"/>
    <w:rsid w:val="003071FF"/>
    <w:rsid w:val="00310652"/>
    <w:rsid w:val="0031371D"/>
    <w:rsid w:val="003143DA"/>
    <w:rsid w:val="0031789F"/>
    <w:rsid w:val="00320788"/>
    <w:rsid w:val="00321539"/>
    <w:rsid w:val="003233A3"/>
    <w:rsid w:val="0034455D"/>
    <w:rsid w:val="00345084"/>
    <w:rsid w:val="0034604B"/>
    <w:rsid w:val="00346D17"/>
    <w:rsid w:val="00347972"/>
    <w:rsid w:val="0035469B"/>
    <w:rsid w:val="003559CC"/>
    <w:rsid w:val="003569D7"/>
    <w:rsid w:val="003608AC"/>
    <w:rsid w:val="00362627"/>
    <w:rsid w:val="00362973"/>
    <w:rsid w:val="00363A23"/>
    <w:rsid w:val="0036465A"/>
    <w:rsid w:val="0036741C"/>
    <w:rsid w:val="00390C38"/>
    <w:rsid w:val="003925C5"/>
    <w:rsid w:val="00392748"/>
    <w:rsid w:val="00392C65"/>
    <w:rsid w:val="00392ED5"/>
    <w:rsid w:val="00393632"/>
    <w:rsid w:val="003A19DC"/>
    <w:rsid w:val="003A1B45"/>
    <w:rsid w:val="003A220C"/>
    <w:rsid w:val="003A2913"/>
    <w:rsid w:val="003B1EE7"/>
    <w:rsid w:val="003B46FC"/>
    <w:rsid w:val="003B5767"/>
    <w:rsid w:val="003B7605"/>
    <w:rsid w:val="003C08AA"/>
    <w:rsid w:val="003C2A7B"/>
    <w:rsid w:val="003C49EF"/>
    <w:rsid w:val="003C6BCA"/>
    <w:rsid w:val="003C7902"/>
    <w:rsid w:val="003D0BFF"/>
    <w:rsid w:val="003D1EEB"/>
    <w:rsid w:val="003D5A8D"/>
    <w:rsid w:val="003D6EF1"/>
    <w:rsid w:val="003E2EC2"/>
    <w:rsid w:val="003E5BE5"/>
    <w:rsid w:val="003F18D1"/>
    <w:rsid w:val="003F20EC"/>
    <w:rsid w:val="003F43A4"/>
    <w:rsid w:val="003F4F0E"/>
    <w:rsid w:val="003F6096"/>
    <w:rsid w:val="003F6E06"/>
    <w:rsid w:val="00400D8B"/>
    <w:rsid w:val="00403C7A"/>
    <w:rsid w:val="004057A6"/>
    <w:rsid w:val="00406554"/>
    <w:rsid w:val="004131B0"/>
    <w:rsid w:val="00416C42"/>
    <w:rsid w:val="00422476"/>
    <w:rsid w:val="0042385C"/>
    <w:rsid w:val="00431654"/>
    <w:rsid w:val="00434926"/>
    <w:rsid w:val="00443ACE"/>
    <w:rsid w:val="00444217"/>
    <w:rsid w:val="004478F4"/>
    <w:rsid w:val="00450F7A"/>
    <w:rsid w:val="0045243A"/>
    <w:rsid w:val="00452C6D"/>
    <w:rsid w:val="00455E0B"/>
    <w:rsid w:val="00462B9F"/>
    <w:rsid w:val="004659EE"/>
    <w:rsid w:val="00472EAB"/>
    <w:rsid w:val="00473E34"/>
    <w:rsid w:val="00476BA9"/>
    <w:rsid w:val="004936C2"/>
    <w:rsid w:val="0049379C"/>
    <w:rsid w:val="004A1CA0"/>
    <w:rsid w:val="004A22E9"/>
    <w:rsid w:val="004A4ACD"/>
    <w:rsid w:val="004A5BC5"/>
    <w:rsid w:val="004B023D"/>
    <w:rsid w:val="004C0909"/>
    <w:rsid w:val="004C3F97"/>
    <w:rsid w:val="004C7D31"/>
    <w:rsid w:val="004D01F2"/>
    <w:rsid w:val="004D3339"/>
    <w:rsid w:val="004D353F"/>
    <w:rsid w:val="004D36D7"/>
    <w:rsid w:val="004D682B"/>
    <w:rsid w:val="004E6152"/>
    <w:rsid w:val="004F344A"/>
    <w:rsid w:val="0050146C"/>
    <w:rsid w:val="00504ED4"/>
    <w:rsid w:val="00510639"/>
    <w:rsid w:val="00513684"/>
    <w:rsid w:val="00516142"/>
    <w:rsid w:val="00520027"/>
    <w:rsid w:val="0052030E"/>
    <w:rsid w:val="0052093C"/>
    <w:rsid w:val="00521B31"/>
    <w:rsid w:val="00522469"/>
    <w:rsid w:val="0052400A"/>
    <w:rsid w:val="0052496F"/>
    <w:rsid w:val="00532FD7"/>
    <w:rsid w:val="00536277"/>
    <w:rsid w:val="00536F43"/>
    <w:rsid w:val="005510BA"/>
    <w:rsid w:val="005538C8"/>
    <w:rsid w:val="00554B4E"/>
    <w:rsid w:val="00556C02"/>
    <w:rsid w:val="00561BB2"/>
    <w:rsid w:val="00563249"/>
    <w:rsid w:val="00565994"/>
    <w:rsid w:val="00570A65"/>
    <w:rsid w:val="005762B1"/>
    <w:rsid w:val="00580456"/>
    <w:rsid w:val="00580E73"/>
    <w:rsid w:val="00593386"/>
    <w:rsid w:val="00596998"/>
    <w:rsid w:val="005A6E62"/>
    <w:rsid w:val="005B2FB3"/>
    <w:rsid w:val="005C1A45"/>
    <w:rsid w:val="005D2986"/>
    <w:rsid w:val="005D2B29"/>
    <w:rsid w:val="005D354A"/>
    <w:rsid w:val="005D3E53"/>
    <w:rsid w:val="005D506C"/>
    <w:rsid w:val="005E3235"/>
    <w:rsid w:val="005E4176"/>
    <w:rsid w:val="005E4876"/>
    <w:rsid w:val="005E56F5"/>
    <w:rsid w:val="005E65B5"/>
    <w:rsid w:val="005F3AE9"/>
    <w:rsid w:val="005F67BF"/>
    <w:rsid w:val="006007BB"/>
    <w:rsid w:val="0060168C"/>
    <w:rsid w:val="00601DC0"/>
    <w:rsid w:val="006034CB"/>
    <w:rsid w:val="006131CE"/>
    <w:rsid w:val="0061336B"/>
    <w:rsid w:val="00617D6E"/>
    <w:rsid w:val="0062100F"/>
    <w:rsid w:val="00622D61"/>
    <w:rsid w:val="00624198"/>
    <w:rsid w:val="00626789"/>
    <w:rsid w:val="00636C28"/>
    <w:rsid w:val="006428E5"/>
    <w:rsid w:val="00644958"/>
    <w:rsid w:val="0064675E"/>
    <w:rsid w:val="00647ADA"/>
    <w:rsid w:val="00672919"/>
    <w:rsid w:val="00677C2E"/>
    <w:rsid w:val="00686587"/>
    <w:rsid w:val="006904CF"/>
    <w:rsid w:val="00691608"/>
    <w:rsid w:val="00695EE2"/>
    <w:rsid w:val="0069660B"/>
    <w:rsid w:val="006A1B33"/>
    <w:rsid w:val="006A48F1"/>
    <w:rsid w:val="006A71A3"/>
    <w:rsid w:val="006B03F2"/>
    <w:rsid w:val="006B0C3F"/>
    <w:rsid w:val="006B14C1"/>
    <w:rsid w:val="006B1639"/>
    <w:rsid w:val="006B5CA7"/>
    <w:rsid w:val="006B5E89"/>
    <w:rsid w:val="006C19B2"/>
    <w:rsid w:val="006C30A0"/>
    <w:rsid w:val="006C35FF"/>
    <w:rsid w:val="006C57F2"/>
    <w:rsid w:val="006C5949"/>
    <w:rsid w:val="006C6832"/>
    <w:rsid w:val="006D1370"/>
    <w:rsid w:val="006D2C28"/>
    <w:rsid w:val="006D2C86"/>
    <w:rsid w:val="006D3FC1"/>
    <w:rsid w:val="006D7590"/>
    <w:rsid w:val="006D7D5A"/>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3569B"/>
    <w:rsid w:val="007377BD"/>
    <w:rsid w:val="007436BF"/>
    <w:rsid w:val="007443E9"/>
    <w:rsid w:val="00745DCE"/>
    <w:rsid w:val="007526E7"/>
    <w:rsid w:val="00753D89"/>
    <w:rsid w:val="00753DDA"/>
    <w:rsid w:val="007553D8"/>
    <w:rsid w:val="00755C9B"/>
    <w:rsid w:val="00760FE4"/>
    <w:rsid w:val="007636C2"/>
    <w:rsid w:val="00763D8B"/>
    <w:rsid w:val="007657F6"/>
    <w:rsid w:val="00765E47"/>
    <w:rsid w:val="0077125A"/>
    <w:rsid w:val="00775C9A"/>
    <w:rsid w:val="0078405B"/>
    <w:rsid w:val="00786F58"/>
    <w:rsid w:val="00787CC1"/>
    <w:rsid w:val="00792F4E"/>
    <w:rsid w:val="0079398D"/>
    <w:rsid w:val="00796C25"/>
    <w:rsid w:val="007A287C"/>
    <w:rsid w:val="007A3B2A"/>
    <w:rsid w:val="007B0C9D"/>
    <w:rsid w:val="007B2BBB"/>
    <w:rsid w:val="007B4C43"/>
    <w:rsid w:val="007B5522"/>
    <w:rsid w:val="007C029C"/>
    <w:rsid w:val="007C0EE0"/>
    <w:rsid w:val="007C1B71"/>
    <w:rsid w:val="007C2FBB"/>
    <w:rsid w:val="007C7164"/>
    <w:rsid w:val="007D1984"/>
    <w:rsid w:val="007D2AFE"/>
    <w:rsid w:val="007E3264"/>
    <w:rsid w:val="007E3FEA"/>
    <w:rsid w:val="007E47A4"/>
    <w:rsid w:val="007E6B43"/>
    <w:rsid w:val="007F0A0B"/>
    <w:rsid w:val="007F3A60"/>
    <w:rsid w:val="007F3D0B"/>
    <w:rsid w:val="007F7C94"/>
    <w:rsid w:val="00802FFA"/>
    <w:rsid w:val="00807B14"/>
    <w:rsid w:val="00810E4B"/>
    <w:rsid w:val="00814BAA"/>
    <w:rsid w:val="00824295"/>
    <w:rsid w:val="00827A65"/>
    <w:rsid w:val="00830473"/>
    <w:rsid w:val="008313F3"/>
    <w:rsid w:val="008402F2"/>
    <w:rsid w:val="008405BB"/>
    <w:rsid w:val="00845EA7"/>
    <w:rsid w:val="0084629E"/>
    <w:rsid w:val="00846494"/>
    <w:rsid w:val="00847B20"/>
    <w:rsid w:val="008509D3"/>
    <w:rsid w:val="00851F79"/>
    <w:rsid w:val="00852B78"/>
    <w:rsid w:val="00853418"/>
    <w:rsid w:val="00857CF6"/>
    <w:rsid w:val="008610ED"/>
    <w:rsid w:val="00861C6A"/>
    <w:rsid w:val="00865199"/>
    <w:rsid w:val="00867EAF"/>
    <w:rsid w:val="00870763"/>
    <w:rsid w:val="008713EA"/>
    <w:rsid w:val="00873C6B"/>
    <w:rsid w:val="00876090"/>
    <w:rsid w:val="008820A4"/>
    <w:rsid w:val="0088426A"/>
    <w:rsid w:val="008852BA"/>
    <w:rsid w:val="00890108"/>
    <w:rsid w:val="00893877"/>
    <w:rsid w:val="00893B22"/>
    <w:rsid w:val="0089532C"/>
    <w:rsid w:val="00896165"/>
    <w:rsid w:val="00896681"/>
    <w:rsid w:val="008A2749"/>
    <w:rsid w:val="008A3A90"/>
    <w:rsid w:val="008B06D4"/>
    <w:rsid w:val="008B4F20"/>
    <w:rsid w:val="008B7FFD"/>
    <w:rsid w:val="008C2920"/>
    <w:rsid w:val="008C4307"/>
    <w:rsid w:val="008D127B"/>
    <w:rsid w:val="008D23DF"/>
    <w:rsid w:val="008D73BF"/>
    <w:rsid w:val="008D7F09"/>
    <w:rsid w:val="008E5B64"/>
    <w:rsid w:val="008E7DAA"/>
    <w:rsid w:val="008F0094"/>
    <w:rsid w:val="008F03EF"/>
    <w:rsid w:val="008F340F"/>
    <w:rsid w:val="00903523"/>
    <w:rsid w:val="00906281"/>
    <w:rsid w:val="0090659A"/>
    <w:rsid w:val="00911080"/>
    <w:rsid w:val="0091350B"/>
    <w:rsid w:val="009154DE"/>
    <w:rsid w:val="00915986"/>
    <w:rsid w:val="00917624"/>
    <w:rsid w:val="00926CB2"/>
    <w:rsid w:val="00930386"/>
    <w:rsid w:val="009309F5"/>
    <w:rsid w:val="00933237"/>
    <w:rsid w:val="00933F28"/>
    <w:rsid w:val="009476C0"/>
    <w:rsid w:val="00947942"/>
    <w:rsid w:val="009525AC"/>
    <w:rsid w:val="00956E2F"/>
    <w:rsid w:val="00960660"/>
    <w:rsid w:val="00963E34"/>
    <w:rsid w:val="00964DFA"/>
    <w:rsid w:val="00967F65"/>
    <w:rsid w:val="0098155C"/>
    <w:rsid w:val="00983B77"/>
    <w:rsid w:val="009918D2"/>
    <w:rsid w:val="00996053"/>
    <w:rsid w:val="009A0A59"/>
    <w:rsid w:val="009A0B2F"/>
    <w:rsid w:val="009A1CF4"/>
    <w:rsid w:val="009A37D7"/>
    <w:rsid w:val="009A4E17"/>
    <w:rsid w:val="009A6955"/>
    <w:rsid w:val="009B341C"/>
    <w:rsid w:val="009B5747"/>
    <w:rsid w:val="009C1FB8"/>
    <w:rsid w:val="009D2C27"/>
    <w:rsid w:val="009E223F"/>
    <w:rsid w:val="009E2309"/>
    <w:rsid w:val="009E42B9"/>
    <w:rsid w:val="009E4E17"/>
    <w:rsid w:val="009F4C2E"/>
    <w:rsid w:val="00A014A3"/>
    <w:rsid w:val="00A027CC"/>
    <w:rsid w:val="00A0412D"/>
    <w:rsid w:val="00A21211"/>
    <w:rsid w:val="00A30F8A"/>
    <w:rsid w:val="00A34847"/>
    <w:rsid w:val="00A34E7F"/>
    <w:rsid w:val="00A46F0A"/>
    <w:rsid w:val="00A46F25"/>
    <w:rsid w:val="00A47CC2"/>
    <w:rsid w:val="00A502BA"/>
    <w:rsid w:val="00A54121"/>
    <w:rsid w:val="00A547BF"/>
    <w:rsid w:val="00A54EE2"/>
    <w:rsid w:val="00A563AC"/>
    <w:rsid w:val="00A5717E"/>
    <w:rsid w:val="00A60146"/>
    <w:rsid w:val="00A601A9"/>
    <w:rsid w:val="00A622C4"/>
    <w:rsid w:val="00A6283D"/>
    <w:rsid w:val="00A676FF"/>
    <w:rsid w:val="00A71D29"/>
    <w:rsid w:val="00A728F7"/>
    <w:rsid w:val="00A73EBA"/>
    <w:rsid w:val="00A754B4"/>
    <w:rsid w:val="00A807C1"/>
    <w:rsid w:val="00A82658"/>
    <w:rsid w:val="00A83374"/>
    <w:rsid w:val="00A96172"/>
    <w:rsid w:val="00A97C5F"/>
    <w:rsid w:val="00AB0D6A"/>
    <w:rsid w:val="00AB390F"/>
    <w:rsid w:val="00AB43B3"/>
    <w:rsid w:val="00AB44D9"/>
    <w:rsid w:val="00AB49B9"/>
    <w:rsid w:val="00AB501D"/>
    <w:rsid w:val="00AB758A"/>
    <w:rsid w:val="00AC027E"/>
    <w:rsid w:val="00AC1E7E"/>
    <w:rsid w:val="00AC507D"/>
    <w:rsid w:val="00AC5F77"/>
    <w:rsid w:val="00AC66E4"/>
    <w:rsid w:val="00AD04F2"/>
    <w:rsid w:val="00AD3076"/>
    <w:rsid w:val="00AD4578"/>
    <w:rsid w:val="00AD68E9"/>
    <w:rsid w:val="00AE3F05"/>
    <w:rsid w:val="00AE56C0"/>
    <w:rsid w:val="00AE70E3"/>
    <w:rsid w:val="00B00914"/>
    <w:rsid w:val="00B02A8E"/>
    <w:rsid w:val="00B052EE"/>
    <w:rsid w:val="00B101B4"/>
    <w:rsid w:val="00B1081F"/>
    <w:rsid w:val="00B227EE"/>
    <w:rsid w:val="00B2496B"/>
    <w:rsid w:val="00B27499"/>
    <w:rsid w:val="00B3010D"/>
    <w:rsid w:val="00B35151"/>
    <w:rsid w:val="00B4239A"/>
    <w:rsid w:val="00B433F2"/>
    <w:rsid w:val="00B458E8"/>
    <w:rsid w:val="00B5397B"/>
    <w:rsid w:val="00B53EE9"/>
    <w:rsid w:val="00B56891"/>
    <w:rsid w:val="00B6183E"/>
    <w:rsid w:val="00B62809"/>
    <w:rsid w:val="00B664A4"/>
    <w:rsid w:val="00B7675A"/>
    <w:rsid w:val="00B81898"/>
    <w:rsid w:val="00B82DED"/>
    <w:rsid w:val="00B8606B"/>
    <w:rsid w:val="00B878E7"/>
    <w:rsid w:val="00B879CC"/>
    <w:rsid w:val="00B97278"/>
    <w:rsid w:val="00B97943"/>
    <w:rsid w:val="00BA013B"/>
    <w:rsid w:val="00BA1D0B"/>
    <w:rsid w:val="00BA6972"/>
    <w:rsid w:val="00BB1E0D"/>
    <w:rsid w:val="00BB26C8"/>
    <w:rsid w:val="00BB4D9B"/>
    <w:rsid w:val="00BB73FF"/>
    <w:rsid w:val="00BB7688"/>
    <w:rsid w:val="00BB78DB"/>
    <w:rsid w:val="00BC0490"/>
    <w:rsid w:val="00BC7423"/>
    <w:rsid w:val="00BC7CAC"/>
    <w:rsid w:val="00BD4530"/>
    <w:rsid w:val="00BD6D76"/>
    <w:rsid w:val="00BE121F"/>
    <w:rsid w:val="00BE56B3"/>
    <w:rsid w:val="00BE676D"/>
    <w:rsid w:val="00BF04E8"/>
    <w:rsid w:val="00BF16BF"/>
    <w:rsid w:val="00BF4D1F"/>
    <w:rsid w:val="00BF76BE"/>
    <w:rsid w:val="00C02A73"/>
    <w:rsid w:val="00C062A3"/>
    <w:rsid w:val="00C063D2"/>
    <w:rsid w:val="00C07FD9"/>
    <w:rsid w:val="00C10339"/>
    <w:rsid w:val="00C10955"/>
    <w:rsid w:val="00C11C4D"/>
    <w:rsid w:val="00C12A09"/>
    <w:rsid w:val="00C1712C"/>
    <w:rsid w:val="00C23E16"/>
    <w:rsid w:val="00C25BE2"/>
    <w:rsid w:val="00C27E37"/>
    <w:rsid w:val="00C31B65"/>
    <w:rsid w:val="00C32713"/>
    <w:rsid w:val="00C351B8"/>
    <w:rsid w:val="00C410D9"/>
    <w:rsid w:val="00C44DB7"/>
    <w:rsid w:val="00C4510A"/>
    <w:rsid w:val="00C45CB8"/>
    <w:rsid w:val="00C47F2E"/>
    <w:rsid w:val="00C50140"/>
    <w:rsid w:val="00C52BA6"/>
    <w:rsid w:val="00C57A1A"/>
    <w:rsid w:val="00C60BBD"/>
    <w:rsid w:val="00C6258F"/>
    <w:rsid w:val="00C62B7F"/>
    <w:rsid w:val="00C62C41"/>
    <w:rsid w:val="00C63DF6"/>
    <w:rsid w:val="00C63E58"/>
    <w:rsid w:val="00C6495E"/>
    <w:rsid w:val="00C670EE"/>
    <w:rsid w:val="00C67E3B"/>
    <w:rsid w:val="00C71F49"/>
    <w:rsid w:val="00C73E03"/>
    <w:rsid w:val="00C84BF5"/>
    <w:rsid w:val="00C8718B"/>
    <w:rsid w:val="00C872E4"/>
    <w:rsid w:val="00C90311"/>
    <w:rsid w:val="00C91C26"/>
    <w:rsid w:val="00CA73D5"/>
    <w:rsid w:val="00CB2DDC"/>
    <w:rsid w:val="00CB5068"/>
    <w:rsid w:val="00CB7B0A"/>
    <w:rsid w:val="00CC1C87"/>
    <w:rsid w:val="00CC3000"/>
    <w:rsid w:val="00CC3D48"/>
    <w:rsid w:val="00CC4859"/>
    <w:rsid w:val="00CC7A35"/>
    <w:rsid w:val="00CD072A"/>
    <w:rsid w:val="00CD7F73"/>
    <w:rsid w:val="00CE26C5"/>
    <w:rsid w:val="00CE36AF"/>
    <w:rsid w:val="00CE47F3"/>
    <w:rsid w:val="00CE54DD"/>
    <w:rsid w:val="00CF0DA5"/>
    <w:rsid w:val="00CF5D31"/>
    <w:rsid w:val="00CF5F3B"/>
    <w:rsid w:val="00CF639F"/>
    <w:rsid w:val="00CF791A"/>
    <w:rsid w:val="00D00513"/>
    <w:rsid w:val="00D00CF1"/>
    <w:rsid w:val="00D00D7D"/>
    <w:rsid w:val="00D03433"/>
    <w:rsid w:val="00D139C8"/>
    <w:rsid w:val="00D17F81"/>
    <w:rsid w:val="00D2758C"/>
    <w:rsid w:val="00D275CA"/>
    <w:rsid w:val="00D2789B"/>
    <w:rsid w:val="00D31CD5"/>
    <w:rsid w:val="00D345AB"/>
    <w:rsid w:val="00D41566"/>
    <w:rsid w:val="00D43B29"/>
    <w:rsid w:val="00D458EC"/>
    <w:rsid w:val="00D501B0"/>
    <w:rsid w:val="00D5158C"/>
    <w:rsid w:val="00D52582"/>
    <w:rsid w:val="00D55D18"/>
    <w:rsid w:val="00D56A0E"/>
    <w:rsid w:val="00D57AD3"/>
    <w:rsid w:val="00D62F25"/>
    <w:rsid w:val="00D635FE"/>
    <w:rsid w:val="00D66A7B"/>
    <w:rsid w:val="00D729DE"/>
    <w:rsid w:val="00D75B6A"/>
    <w:rsid w:val="00D84BDA"/>
    <w:rsid w:val="00D859AD"/>
    <w:rsid w:val="00D86D9E"/>
    <w:rsid w:val="00D87013"/>
    <w:rsid w:val="00D876A8"/>
    <w:rsid w:val="00D87BC4"/>
    <w:rsid w:val="00D87F26"/>
    <w:rsid w:val="00D9029A"/>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0EED"/>
    <w:rsid w:val="00E037D9"/>
    <w:rsid w:val="00E04927"/>
    <w:rsid w:val="00E11A48"/>
    <w:rsid w:val="00E130EB"/>
    <w:rsid w:val="00E162CD"/>
    <w:rsid w:val="00E174B6"/>
    <w:rsid w:val="00E17FA5"/>
    <w:rsid w:val="00E21BFE"/>
    <w:rsid w:val="00E26930"/>
    <w:rsid w:val="00E27257"/>
    <w:rsid w:val="00E27F4F"/>
    <w:rsid w:val="00E3604B"/>
    <w:rsid w:val="00E449D0"/>
    <w:rsid w:val="00E44A34"/>
    <w:rsid w:val="00E4506A"/>
    <w:rsid w:val="00E53F99"/>
    <w:rsid w:val="00E56510"/>
    <w:rsid w:val="00E60275"/>
    <w:rsid w:val="00E6103A"/>
    <w:rsid w:val="00E62EA8"/>
    <w:rsid w:val="00E67A6E"/>
    <w:rsid w:val="00E67B49"/>
    <w:rsid w:val="00E71B43"/>
    <w:rsid w:val="00E73C24"/>
    <w:rsid w:val="00E75502"/>
    <w:rsid w:val="00E81612"/>
    <w:rsid w:val="00E87D18"/>
    <w:rsid w:val="00E87D62"/>
    <w:rsid w:val="00E97333"/>
    <w:rsid w:val="00EA486E"/>
    <w:rsid w:val="00EA4FA3"/>
    <w:rsid w:val="00EB001B"/>
    <w:rsid w:val="00EB3082"/>
    <w:rsid w:val="00EB488F"/>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2230"/>
    <w:rsid w:val="00F405AA"/>
    <w:rsid w:val="00F4135D"/>
    <w:rsid w:val="00F41F1B"/>
    <w:rsid w:val="00F42FF4"/>
    <w:rsid w:val="00F46BD9"/>
    <w:rsid w:val="00F60BE0"/>
    <w:rsid w:val="00F6280E"/>
    <w:rsid w:val="00F7050A"/>
    <w:rsid w:val="00F75533"/>
    <w:rsid w:val="00F8036D"/>
    <w:rsid w:val="00F809DC"/>
    <w:rsid w:val="00F82521"/>
    <w:rsid w:val="00F832B1"/>
    <w:rsid w:val="00F86EB0"/>
    <w:rsid w:val="00F90F77"/>
    <w:rsid w:val="00FA3811"/>
    <w:rsid w:val="00FA3B9F"/>
    <w:rsid w:val="00FA3F06"/>
    <w:rsid w:val="00FA4A26"/>
    <w:rsid w:val="00FA7084"/>
    <w:rsid w:val="00FA7BEF"/>
    <w:rsid w:val="00FB081F"/>
    <w:rsid w:val="00FB1105"/>
    <w:rsid w:val="00FB1929"/>
    <w:rsid w:val="00FB5FD9"/>
    <w:rsid w:val="00FC6862"/>
    <w:rsid w:val="00FD33AB"/>
    <w:rsid w:val="00FD4724"/>
    <w:rsid w:val="00FD4A68"/>
    <w:rsid w:val="00FD68ED"/>
    <w:rsid w:val="00FE2824"/>
    <w:rsid w:val="00FE2C24"/>
    <w:rsid w:val="00FE2F0E"/>
    <w:rsid w:val="00FE661F"/>
    <w:rsid w:val="00FE6D67"/>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FB42C"/>
  <w15:docId w15:val="{C49045F8-5827-4C8E-A256-C9037BD0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61912"/>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061912"/>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061912"/>
    <w:pPr>
      <w:numPr>
        <w:numId w:val="5"/>
      </w:numPr>
      <w:spacing w:before="240"/>
    </w:pPr>
    <w:rPr>
      <w:rFonts w:ascii="Arial" w:hAnsi="Arial"/>
      <w:color w:val="auto"/>
    </w:rPr>
  </w:style>
  <w:style w:type="paragraph" w:customStyle="1" w:styleId="SubStepAlpha">
    <w:name w:val="SubStep Alpha"/>
    <w:basedOn w:val="Normal"/>
    <w:qFormat/>
    <w:rsid w:val="00061912"/>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61912"/>
    <w:pPr>
      <w:numPr>
        <w:numId w:val="1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061912"/>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styleId="ListParagraph">
    <w:name w:val="List Paragraph"/>
    <w:basedOn w:val="Normal"/>
    <w:uiPriority w:val="34"/>
    <w:qFormat/>
    <w:rsid w:val="002C1366"/>
    <w:pPr>
      <w:spacing w:before="0"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B4C43"/>
    <w:rPr>
      <w:color w:val="0000FF" w:themeColor="hyperlink"/>
      <w:u w:val="single"/>
    </w:rPr>
  </w:style>
  <w:style w:type="paragraph" w:customStyle="1" w:styleId="Bullet2">
    <w:name w:val="Bullet 2"/>
    <w:basedOn w:val="Normal"/>
    <w:rsid w:val="005F67BF"/>
    <w:pPr>
      <w:numPr>
        <w:ilvl w:val="3"/>
        <w:numId w:val="20"/>
      </w:numPr>
      <w:spacing w:line="240" w:lineRule="auto"/>
      <w:ind w:left="1440"/>
    </w:pPr>
    <w:rPr>
      <w:rFonts w:eastAsia="Arial"/>
      <w:sz w:val="20"/>
      <w:szCs w:val="24"/>
    </w:rPr>
  </w:style>
  <w:style w:type="paragraph" w:customStyle="1" w:styleId="BulletBody">
    <w:name w:val="Bullet Body"/>
    <w:basedOn w:val="Normal"/>
    <w:qFormat/>
    <w:rsid w:val="005F67BF"/>
    <w:pPr>
      <w:numPr>
        <w:numId w:val="20"/>
      </w:numPr>
      <w:spacing w:line="260" w:lineRule="atLeast"/>
    </w:pPr>
    <w:rPr>
      <w:rFonts w:eastAsia="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AA8546-D474-4C7C-B7D4-AEC9EF46C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CCNA_Security_PT-Template.dotx</Template>
  <TotalTime>13</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allreid@cisco.com</cp:lastModifiedBy>
  <cp:revision>8</cp:revision>
  <cp:lastPrinted>2016-07-14T21:47:00Z</cp:lastPrinted>
  <dcterms:created xsi:type="dcterms:W3CDTF">2017-09-01T03:09:00Z</dcterms:created>
  <dcterms:modified xsi:type="dcterms:W3CDTF">2017-09-21T16:46:00Z</dcterms:modified>
</cp:coreProperties>
</file>