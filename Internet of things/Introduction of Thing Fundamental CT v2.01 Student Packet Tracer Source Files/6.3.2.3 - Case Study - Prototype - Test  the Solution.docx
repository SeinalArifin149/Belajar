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534AA" w14:textId="4CD49963" w:rsidR="00FB081F" w:rsidRDefault="00FB081F" w:rsidP="00AC5F77">
      <w:pPr>
        <w:pStyle w:val="LabTitle"/>
      </w:pPr>
      <w:r>
        <w:t>Packet Tracer</w:t>
      </w:r>
      <w:r w:rsidR="002C1366">
        <w:t xml:space="preserve"> </w:t>
      </w:r>
      <w:r w:rsidR="00811CBB">
        <w:t>-</w:t>
      </w:r>
      <w:r w:rsidR="00F943C3">
        <w:t xml:space="preserve"> Case Study - Prototype &amp; Test t</w:t>
      </w:r>
      <w:r w:rsidR="00811CBB" w:rsidRPr="00811CBB">
        <w:t>he Solution</w:t>
      </w:r>
    </w:p>
    <w:p w14:paraId="154B13BE" w14:textId="77777777" w:rsidR="00FB081F" w:rsidRDefault="00FB081F" w:rsidP="00003F02">
      <w:pPr>
        <w:pStyle w:val="LabSection"/>
        <w:numPr>
          <w:ilvl w:val="0"/>
          <w:numId w:val="0"/>
        </w:numPr>
      </w:pPr>
      <w:r>
        <w:t>Topology</w:t>
      </w:r>
    </w:p>
    <w:p w14:paraId="00C9ADC7" w14:textId="42F608F4" w:rsidR="00FB0CFD" w:rsidRDefault="006E21BB" w:rsidP="00FB0CFD">
      <w:pPr>
        <w:pStyle w:val="Visual"/>
      </w:pPr>
      <w:r>
        <w:rPr>
          <w:noProof/>
        </w:rPr>
        <w:drawing>
          <wp:inline distT="0" distB="0" distL="0" distR="0" wp14:anchorId="19066B6C" wp14:editId="298FD147">
            <wp:extent cx="6657975" cy="37814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3781425"/>
                    </a:xfrm>
                    <a:prstGeom prst="rect">
                      <a:avLst/>
                    </a:prstGeom>
                    <a:noFill/>
                    <a:ln>
                      <a:solidFill>
                        <a:schemeClr val="tx1"/>
                      </a:solidFill>
                    </a:ln>
                  </pic:spPr>
                </pic:pic>
              </a:graphicData>
            </a:graphic>
          </wp:inline>
        </w:drawing>
      </w:r>
    </w:p>
    <w:p w14:paraId="66FAAE27" w14:textId="77777777" w:rsidR="009D2C27" w:rsidRDefault="009D2C27" w:rsidP="0014219C">
      <w:pPr>
        <w:pStyle w:val="LabSection"/>
      </w:pPr>
      <w:r w:rsidRPr="00BB73FF">
        <w:t>Objective</w:t>
      </w:r>
      <w:r w:rsidR="006E6581">
        <w:t>s</w:t>
      </w:r>
    </w:p>
    <w:p w14:paraId="39F80647" w14:textId="4BF8DB6F" w:rsidR="00FB081F" w:rsidRPr="005F67BF" w:rsidRDefault="00125A48" w:rsidP="00FB081F">
      <w:pPr>
        <w:pStyle w:val="Bulletlevel1"/>
        <w:rPr>
          <w:b/>
        </w:rPr>
      </w:pPr>
      <w:r w:rsidRPr="005F67BF">
        <w:rPr>
          <w:b/>
        </w:rPr>
        <w:t xml:space="preserve">Explore </w:t>
      </w:r>
      <w:r w:rsidR="00811CBB">
        <w:rPr>
          <w:b/>
        </w:rPr>
        <w:t>Packet Tracer as a Prototyping Tool</w:t>
      </w:r>
    </w:p>
    <w:p w14:paraId="0A604C47" w14:textId="77777777" w:rsidR="00231DCA" w:rsidRDefault="00231DCA" w:rsidP="007B4C43">
      <w:pPr>
        <w:pStyle w:val="LabSection"/>
      </w:pPr>
      <w:r w:rsidRPr="007B4C43">
        <w:rPr>
          <w:rFonts w:eastAsia="Arial"/>
        </w:rPr>
        <w:t>Background</w:t>
      </w:r>
      <w:r w:rsidR="008402F2" w:rsidRPr="007B4C43">
        <w:t xml:space="preserve"> / Scenario</w:t>
      </w:r>
    </w:p>
    <w:p w14:paraId="59284746" w14:textId="54B00943" w:rsidR="00FB081F" w:rsidRDefault="00691608" w:rsidP="00811CBB">
      <w:pPr>
        <w:pStyle w:val="BodyTextL25"/>
      </w:pPr>
      <w:r>
        <w:t xml:space="preserve">In this </w:t>
      </w:r>
      <w:r w:rsidR="006A0944">
        <w:t>activity</w:t>
      </w:r>
      <w:r>
        <w:t xml:space="preserve">, you will </w:t>
      </w:r>
      <w:r w:rsidR="00811CBB">
        <w:t xml:space="preserve">have a chance to explore a Packet Tracer based </w:t>
      </w:r>
      <w:proofErr w:type="spellStart"/>
      <w:r w:rsidR="00811CBB">
        <w:t>IoT</w:t>
      </w:r>
      <w:proofErr w:type="spellEnd"/>
      <w:r w:rsidR="00811CBB">
        <w:t xml:space="preserve"> system prototype designed to allow a user </w:t>
      </w:r>
      <w:r w:rsidR="00CE767C">
        <w:t>to remotely</w:t>
      </w:r>
      <w:r w:rsidR="00811CBB">
        <w:t xml:space="preserve"> check whether the garage door is open. You are encourage</w:t>
      </w:r>
      <w:r w:rsidR="00CE767C">
        <w:t>d</w:t>
      </w:r>
      <w:r w:rsidR="00811CBB">
        <w:t xml:space="preserve"> to freely explore the prototype to gain a better understanding of the technologies used in the </w:t>
      </w:r>
      <w:r w:rsidR="008B44AC">
        <w:t>system</w:t>
      </w:r>
      <w:r w:rsidR="00811CBB">
        <w:t>.</w:t>
      </w:r>
    </w:p>
    <w:p w14:paraId="437DE757" w14:textId="77777777" w:rsidR="009B131E" w:rsidRDefault="009B131E" w:rsidP="009B131E">
      <w:pPr>
        <w:pStyle w:val="LabSection"/>
        <w:keepLines/>
        <w:outlineLvl w:val="1"/>
      </w:pPr>
      <w:r>
        <w:t>Required Resources</w:t>
      </w:r>
    </w:p>
    <w:p w14:paraId="5020C527" w14:textId="77777777" w:rsidR="009B131E" w:rsidRPr="001F0F39" w:rsidRDefault="009B131E" w:rsidP="009B131E">
      <w:pPr>
        <w:pStyle w:val="Bulletlevel1"/>
      </w:pPr>
      <w:r>
        <w:t>PC with Packet Tracer 7.1 or newer installed</w:t>
      </w:r>
    </w:p>
    <w:p w14:paraId="794336F2" w14:textId="15FD2A09" w:rsidR="00C45CB8" w:rsidRDefault="00811CBB" w:rsidP="00FB081F">
      <w:pPr>
        <w:pStyle w:val="PartHead"/>
      </w:pPr>
      <w:r>
        <w:t>The Topology</w:t>
      </w:r>
    </w:p>
    <w:p w14:paraId="229FDF0C" w14:textId="32A021D9" w:rsidR="00FB081F" w:rsidRDefault="00811CBB" w:rsidP="00345084">
      <w:pPr>
        <w:pStyle w:val="StepHead"/>
      </w:pPr>
      <w:r>
        <w:t>The Network</w:t>
      </w:r>
    </w:p>
    <w:p w14:paraId="688B68CB" w14:textId="77777777" w:rsidR="00811CBB" w:rsidRDefault="00811CBB" w:rsidP="003D5A8D">
      <w:pPr>
        <w:pStyle w:val="BodyTextL25"/>
      </w:pPr>
      <w:r>
        <w:t>The network topology is designed to simulate a home which is connected to the Internet via a DSL-based Internet Service Provider (ISP)</w:t>
      </w:r>
      <w:r w:rsidR="00CF639F">
        <w:t>.</w:t>
      </w:r>
      <w:r>
        <w:t xml:space="preserve"> A wireless router provides wireless access to all the home devices (desktop computers, laptops, smartphones, </w:t>
      </w:r>
      <w:proofErr w:type="spellStart"/>
      <w:r>
        <w:t>etc</w:t>
      </w:r>
      <w:proofErr w:type="spellEnd"/>
      <w:r>
        <w:t xml:space="preserve">). </w:t>
      </w:r>
    </w:p>
    <w:p w14:paraId="6A3C9005" w14:textId="006025BD" w:rsidR="00876090" w:rsidRDefault="00811CBB" w:rsidP="003D5A8D">
      <w:pPr>
        <w:pStyle w:val="BodyTextL25"/>
      </w:pPr>
      <w:r>
        <w:lastRenderedPageBreak/>
        <w:t xml:space="preserve">The wireless router is also connected to the WAN via </w:t>
      </w:r>
      <w:r w:rsidR="00CE767C">
        <w:t xml:space="preserve">a </w:t>
      </w:r>
      <w:r>
        <w:t>DSL modem which in turn connects to the Internet. Note that the DSL modem is provided by the ISP.</w:t>
      </w:r>
    </w:p>
    <w:p w14:paraId="01D42875" w14:textId="585F95D7" w:rsidR="00811CBB" w:rsidRDefault="00811CBB" w:rsidP="00811CBB">
      <w:pPr>
        <w:pStyle w:val="BodyTextL25"/>
      </w:pPr>
      <w:r>
        <w:t xml:space="preserve">The SBC device represents a Raspberry Pi computer and is connected to the </w:t>
      </w:r>
      <w:r w:rsidRPr="00811CBB">
        <w:rPr>
          <w:b/>
        </w:rPr>
        <w:t>Garage Door</w:t>
      </w:r>
      <w:r>
        <w:t xml:space="preserve">. Since the garage door has no intelligence or Internet connectivity of its own, the SBC is used to fill that gap. </w:t>
      </w:r>
      <w:r w:rsidR="00CE767C">
        <w:t>Similar to the other devices in the home, the SBC</w:t>
      </w:r>
      <w:r>
        <w:t xml:space="preserve"> connects to the </w:t>
      </w:r>
      <w:r w:rsidR="00CE767C">
        <w:t>h</w:t>
      </w:r>
      <w:r>
        <w:t xml:space="preserve">ome </w:t>
      </w:r>
      <w:r w:rsidR="00CE767C">
        <w:t>w</w:t>
      </w:r>
      <w:r>
        <w:t>ireless via the home wireless network.</w:t>
      </w:r>
    </w:p>
    <w:p w14:paraId="104DF0C3" w14:textId="56A367EB" w:rsidR="00811CBB" w:rsidRPr="00811CBB" w:rsidRDefault="00811CBB" w:rsidP="00811CBB">
      <w:pPr>
        <w:pStyle w:val="BodyTextL25"/>
      </w:pPr>
      <w:r>
        <w:t xml:space="preserve">The </w:t>
      </w:r>
      <w:r w:rsidRPr="00811CBB">
        <w:rPr>
          <w:b/>
        </w:rPr>
        <w:t>Home PC</w:t>
      </w:r>
      <w:r>
        <w:t xml:space="preserve"> and </w:t>
      </w:r>
      <w:r w:rsidRPr="00811CBB">
        <w:rPr>
          <w:b/>
        </w:rPr>
        <w:t>Home Laptop</w:t>
      </w:r>
      <w:r>
        <w:t xml:space="preserve"> were added to represent other home devices which are connected. Any of these devices can also be used to access the system.</w:t>
      </w:r>
    </w:p>
    <w:p w14:paraId="3A988775" w14:textId="660435B7" w:rsidR="00811CBB" w:rsidRDefault="00811CBB" w:rsidP="003D5A8D">
      <w:pPr>
        <w:pStyle w:val="BodyTextL25"/>
      </w:pPr>
      <w:r>
        <w:t xml:space="preserve">The </w:t>
      </w:r>
      <w:r w:rsidRPr="00811CBB">
        <w:rPr>
          <w:b/>
        </w:rPr>
        <w:t xml:space="preserve">Public </w:t>
      </w:r>
      <w:proofErr w:type="spellStart"/>
      <w:r w:rsidRPr="00811CBB">
        <w:rPr>
          <w:b/>
        </w:rPr>
        <w:t>WiFi</w:t>
      </w:r>
      <w:proofErr w:type="spellEnd"/>
      <w:r w:rsidRPr="00811CBB">
        <w:rPr>
          <w:b/>
        </w:rPr>
        <w:t xml:space="preserve"> Router</w:t>
      </w:r>
      <w:r>
        <w:t xml:space="preserve"> is added to represent free Internet connections through the city. Think of it as wireless hot spots present in libraries, coffee shops, workplaces</w:t>
      </w:r>
      <w:r w:rsidR="00CE767C">
        <w:t>,</w:t>
      </w:r>
      <w:r>
        <w:t xml:space="preserve"> and more. The key here is that the user will also have a connection to the Internet.</w:t>
      </w:r>
    </w:p>
    <w:p w14:paraId="3989359A" w14:textId="5492EA5E" w:rsidR="00811CBB" w:rsidRDefault="00811CBB" w:rsidP="003D5A8D">
      <w:pPr>
        <w:pStyle w:val="BodyTextL25"/>
      </w:pPr>
      <w:r>
        <w:t xml:space="preserve">The </w:t>
      </w:r>
      <w:r w:rsidRPr="00811CBB">
        <w:rPr>
          <w:b/>
        </w:rPr>
        <w:t>Smartphone</w:t>
      </w:r>
      <w:r>
        <w:rPr>
          <w:b/>
        </w:rPr>
        <w:t xml:space="preserve"> </w:t>
      </w:r>
      <w:r>
        <w:t>represents the user when he or she is away from the home. In this scenario, Internet access would be achieved through that Smartphone. Notice that the user could also connect to the system from any other device, as long it was connected to the Internet.</w:t>
      </w:r>
    </w:p>
    <w:p w14:paraId="2335F882" w14:textId="6F197AAE" w:rsidR="00811CBB" w:rsidRDefault="009B131E" w:rsidP="009B131E">
      <w:pPr>
        <w:pStyle w:val="BodyTextL25"/>
      </w:pPr>
      <w:r w:rsidRPr="00C22F18">
        <w:rPr>
          <w:b/>
        </w:rPr>
        <w:t>Note</w:t>
      </w:r>
      <w:r w:rsidRPr="00956ACD">
        <w:t>: Python used in PT is an open source Python to JavaScript interpreter that is not updating to Python 3.0. For this reason there may be slight differences in the syntax between the code observed in PT and that in devices using Python 3</w:t>
      </w:r>
      <w:r>
        <w:t>.</w:t>
      </w:r>
    </w:p>
    <w:p w14:paraId="306E06A7" w14:textId="68400500" w:rsidR="00CF639F" w:rsidRDefault="00811CBB" w:rsidP="00125A48">
      <w:pPr>
        <w:pStyle w:val="SubStepAlpha"/>
      </w:pPr>
      <w:r>
        <w:t xml:space="preserve">Click the </w:t>
      </w:r>
      <w:r w:rsidRPr="00811CBB">
        <w:rPr>
          <w:b/>
        </w:rPr>
        <w:t>SBC</w:t>
      </w:r>
      <w:r w:rsidR="00CF639F">
        <w:t>.</w:t>
      </w:r>
    </w:p>
    <w:p w14:paraId="188C1C7A" w14:textId="357884D6" w:rsidR="00811CBB" w:rsidRDefault="00811CBB" w:rsidP="00125A48">
      <w:pPr>
        <w:pStyle w:val="SubStepAlpha"/>
      </w:pPr>
      <w:r>
        <w:t xml:space="preserve">Click the Programming Tab. On the left pane that opens, a file name is displayed, </w:t>
      </w:r>
      <w:r>
        <w:rPr>
          <w:b/>
        </w:rPr>
        <w:t xml:space="preserve">main.py, </w:t>
      </w:r>
      <w:r>
        <w:t xml:space="preserve">in this case. This is the program that will be running in the SBC </w:t>
      </w:r>
      <w:r w:rsidR="00CE767C">
        <w:t>on</w:t>
      </w:r>
      <w:r>
        <w:t xml:space="preserve"> behalf of the </w:t>
      </w:r>
      <w:r w:rsidRPr="00811CBB">
        <w:rPr>
          <w:b/>
        </w:rPr>
        <w:t>Garage Door</w:t>
      </w:r>
      <w:r>
        <w:t>.</w:t>
      </w:r>
    </w:p>
    <w:p w14:paraId="1BEC07CA" w14:textId="2B5804DE" w:rsidR="00811CBB" w:rsidRDefault="00811CBB" w:rsidP="00125A48">
      <w:pPr>
        <w:pStyle w:val="SubStepAlpha"/>
      </w:pPr>
      <w:r w:rsidRPr="00CE767C">
        <w:t>Packet Tracer</w:t>
      </w:r>
      <w:r>
        <w:t xml:space="preserve"> displays the actual code stored in </w:t>
      </w:r>
      <w:r>
        <w:rPr>
          <w:b/>
        </w:rPr>
        <w:t>main.py</w:t>
      </w:r>
      <w:r>
        <w:t xml:space="preserve"> o</w:t>
      </w:r>
      <w:r w:rsidRPr="00811CBB">
        <w:t>n</w:t>
      </w:r>
      <w:r>
        <w:t xml:space="preserve"> the right area of the window. This is an important window because you can edit, stop and start the program.</w:t>
      </w:r>
    </w:p>
    <w:p w14:paraId="67411847" w14:textId="51DD0954" w:rsidR="00811CBB" w:rsidRDefault="00811CBB" w:rsidP="00811CBB">
      <w:pPr>
        <w:pStyle w:val="SubStepAlpha"/>
      </w:pPr>
      <w:r>
        <w:t xml:space="preserve">Click the </w:t>
      </w:r>
      <w:r w:rsidRPr="00811CBB">
        <w:rPr>
          <w:b/>
        </w:rPr>
        <w:t>Run</w:t>
      </w:r>
      <w:r>
        <w:t xml:space="preserve"> button to execute the program. What happens?</w:t>
      </w:r>
    </w:p>
    <w:p w14:paraId="38AC9C35" w14:textId="77777777" w:rsidR="00811CBB" w:rsidRDefault="00811CBB" w:rsidP="00811CBB">
      <w:pPr>
        <w:pStyle w:val="BodyText"/>
        <w:ind w:firstLine="360"/>
      </w:pPr>
      <w:r>
        <w:t>____________________________________________________________________________________</w:t>
      </w:r>
    </w:p>
    <w:p w14:paraId="2E34E38D" w14:textId="16C064EC" w:rsidR="00811CBB" w:rsidRDefault="00811CBB" w:rsidP="00811CBB">
      <w:pPr>
        <w:pStyle w:val="SubStepAlpha"/>
      </w:pPr>
      <w:r>
        <w:t xml:space="preserve">This code, written in Python, is responsible for periodically transmitting the status of the garage door to a server on the Internet. If the door is shut, the code sends out 0. If the door is open, 1 is sent </w:t>
      </w:r>
      <w:r w:rsidR="00CE767C">
        <w:t>to</w:t>
      </w:r>
      <w:r>
        <w:t xml:space="preserve"> the Internet server.</w:t>
      </w:r>
    </w:p>
    <w:p w14:paraId="637EB954" w14:textId="77777777" w:rsidR="00811CBB" w:rsidRDefault="00811CBB" w:rsidP="00811CBB">
      <w:pPr>
        <w:pStyle w:val="BodyText"/>
        <w:ind w:firstLine="360"/>
      </w:pPr>
      <w:r>
        <w:t>Looking at the code, answer the following questions:</w:t>
      </w:r>
    </w:p>
    <w:p w14:paraId="246B22A5" w14:textId="6D96EB50" w:rsidR="00811CBB" w:rsidRDefault="00811CBB" w:rsidP="00811CBB">
      <w:pPr>
        <w:pStyle w:val="BodyText"/>
        <w:ind w:firstLine="360"/>
      </w:pPr>
      <w:r>
        <w:t>How often are door status updates sent to the Internet server?</w:t>
      </w:r>
    </w:p>
    <w:p w14:paraId="6362C92C" w14:textId="3D1CE564" w:rsidR="00811CBB" w:rsidRDefault="00811CBB" w:rsidP="00811CBB">
      <w:pPr>
        <w:pStyle w:val="BodyText"/>
        <w:ind w:firstLine="360"/>
      </w:pPr>
      <w:r>
        <w:t>____________________________________________________________________________________</w:t>
      </w:r>
    </w:p>
    <w:p w14:paraId="4C0010B0" w14:textId="78BCC590" w:rsidR="00811CBB" w:rsidRDefault="00811CBB" w:rsidP="00811CBB">
      <w:pPr>
        <w:pStyle w:val="BodyText"/>
        <w:ind w:firstLine="360"/>
      </w:pPr>
      <w:r>
        <w:t>What is the IP address and port of the server?</w:t>
      </w:r>
    </w:p>
    <w:p w14:paraId="398D0641" w14:textId="77777777" w:rsidR="00811CBB" w:rsidRDefault="00811CBB" w:rsidP="00811CBB">
      <w:pPr>
        <w:pStyle w:val="BodyText"/>
        <w:ind w:firstLine="360"/>
      </w:pPr>
      <w:r>
        <w:t>____________________________________________________________________________________</w:t>
      </w:r>
    </w:p>
    <w:p w14:paraId="0C9201E9" w14:textId="1EA0C814" w:rsidR="00811CBB" w:rsidRDefault="00811CBB" w:rsidP="00811CBB">
      <w:pPr>
        <w:pStyle w:val="BodyText"/>
        <w:ind w:firstLine="360"/>
      </w:pPr>
      <w:r>
        <w:t>What are the variable names used to store the server IP address and server port number?</w:t>
      </w:r>
    </w:p>
    <w:p w14:paraId="58600F80" w14:textId="77777777" w:rsidR="00811CBB" w:rsidRDefault="00811CBB" w:rsidP="00811CBB">
      <w:pPr>
        <w:pStyle w:val="BodyText"/>
        <w:ind w:firstLine="360"/>
      </w:pPr>
      <w:r>
        <w:t>____________________________________________________________________________________</w:t>
      </w:r>
    </w:p>
    <w:p w14:paraId="6162C83C" w14:textId="3A9B9529" w:rsidR="00811CBB" w:rsidRDefault="00811CBB" w:rsidP="00811CBB">
      <w:pPr>
        <w:pStyle w:val="BodyText"/>
        <w:ind w:firstLine="360"/>
      </w:pPr>
      <w:r>
        <w:t>What Python modules were imported into the code?</w:t>
      </w:r>
    </w:p>
    <w:p w14:paraId="25A89212" w14:textId="77777777" w:rsidR="00811CBB" w:rsidRDefault="00811CBB" w:rsidP="00811CBB">
      <w:pPr>
        <w:pStyle w:val="BodyText"/>
        <w:ind w:firstLine="360"/>
      </w:pPr>
      <w:r>
        <w:t>____________________________________________________________________________________</w:t>
      </w:r>
    </w:p>
    <w:p w14:paraId="64C91A31" w14:textId="03902884" w:rsidR="00D5158C" w:rsidRPr="00A547BF" w:rsidRDefault="00D5158C" w:rsidP="00AB390F">
      <w:pPr>
        <w:pStyle w:val="BodyText"/>
        <w:ind w:firstLine="360"/>
        <w:rPr>
          <w:rStyle w:val="AnswerGray"/>
        </w:rPr>
      </w:pPr>
    </w:p>
    <w:p w14:paraId="0229AB3F" w14:textId="7D9322BA" w:rsidR="00E10D9D" w:rsidRDefault="00811CBB" w:rsidP="00E10D9D">
      <w:pPr>
        <w:pStyle w:val="PartHead"/>
      </w:pPr>
      <w:r>
        <w:t>Using the System</w:t>
      </w:r>
    </w:p>
    <w:p w14:paraId="15ABD470" w14:textId="6DEC8294" w:rsidR="00E10D9D" w:rsidRPr="00E10D9D" w:rsidRDefault="00811CBB" w:rsidP="00E10D9D">
      <w:pPr>
        <w:pStyle w:val="BodyTextL25"/>
      </w:pPr>
      <w:r>
        <w:t xml:space="preserve">To use the system, consider the following use case scenario: The user leaves the house and stops by a coffee stop on his or her way to work. During the stop, the user wonders if the garage door was shut or not. Because the system is already in place, the user </w:t>
      </w:r>
      <w:r w:rsidR="00CE767C">
        <w:t xml:space="preserve">can </w:t>
      </w:r>
      <w:r>
        <w:t>quickly access the Internet server address from his or her phone web browser to check the door status.</w:t>
      </w:r>
    </w:p>
    <w:p w14:paraId="74A43089" w14:textId="2A726478" w:rsidR="00C84BF5" w:rsidRDefault="00811CBB" w:rsidP="00811CBB">
      <w:pPr>
        <w:pStyle w:val="StepHead"/>
      </w:pPr>
      <w:r>
        <w:lastRenderedPageBreak/>
        <w:t>Opening the Status Page From the Smartphone</w:t>
      </w:r>
    </w:p>
    <w:p w14:paraId="59E6EBAF" w14:textId="46F5B729" w:rsidR="00C84BF5" w:rsidRDefault="00811CBB" w:rsidP="00C84BF5">
      <w:pPr>
        <w:pStyle w:val="SubStepAlpha"/>
      </w:pPr>
      <w:r>
        <w:t xml:space="preserve">Click the Smartphone and select the </w:t>
      </w:r>
      <w:r w:rsidRPr="00811CBB">
        <w:rPr>
          <w:b/>
        </w:rPr>
        <w:t>Desktop</w:t>
      </w:r>
      <w:r>
        <w:t xml:space="preserve"> tab in the window that opens.</w:t>
      </w:r>
    </w:p>
    <w:p w14:paraId="0AEC726B" w14:textId="77777777" w:rsidR="00C84BF5" w:rsidRDefault="00C84BF5" w:rsidP="00C84BF5">
      <w:pPr>
        <w:pStyle w:val="SubStepAlpha"/>
      </w:pPr>
      <w:r>
        <w:t xml:space="preserve">Navigate to </w:t>
      </w:r>
      <w:r w:rsidRPr="00811CBB">
        <w:rPr>
          <w:b/>
        </w:rPr>
        <w:t xml:space="preserve">Desktop </w:t>
      </w:r>
      <w:r w:rsidRPr="00811CBB">
        <w:t>&gt;</w:t>
      </w:r>
      <w:r w:rsidRPr="00811CBB">
        <w:rPr>
          <w:b/>
        </w:rPr>
        <w:t xml:space="preserve"> Web Browser</w:t>
      </w:r>
      <w:r>
        <w:t>.</w:t>
      </w:r>
    </w:p>
    <w:p w14:paraId="2BEE1E2E" w14:textId="498572DC" w:rsidR="00C84BF5" w:rsidRDefault="00C84BF5" w:rsidP="00811CBB">
      <w:pPr>
        <w:pStyle w:val="SubStepAlpha"/>
      </w:pPr>
      <w:r>
        <w:t xml:space="preserve">In the </w:t>
      </w:r>
      <w:r w:rsidR="00830A0D">
        <w:t xml:space="preserve">URL </w:t>
      </w:r>
      <w:r>
        <w:t xml:space="preserve">address bar, type in </w:t>
      </w:r>
      <w:r w:rsidR="00811CBB" w:rsidRPr="00811CBB">
        <w:rPr>
          <w:b/>
        </w:rPr>
        <w:t>www.connthings.example</w:t>
      </w:r>
      <w:r>
        <w:t xml:space="preserve">. This is the IP address of the </w:t>
      </w:r>
      <w:r w:rsidR="00811CBB">
        <w:t>Internet server used to collect the data sent by the SBC</w:t>
      </w:r>
      <w:r>
        <w:t>.</w:t>
      </w:r>
    </w:p>
    <w:p w14:paraId="2B2CDF6E" w14:textId="7EF2FBC1" w:rsidR="0033376B" w:rsidRDefault="00811CBB" w:rsidP="00811CBB">
      <w:pPr>
        <w:pStyle w:val="SubStepAlpha"/>
      </w:pPr>
      <w:r>
        <w:t xml:space="preserve">The page that opens in the </w:t>
      </w:r>
      <w:r w:rsidRPr="00811CBB">
        <w:rPr>
          <w:b/>
        </w:rPr>
        <w:t>Smartphone</w:t>
      </w:r>
      <w:r>
        <w:t xml:space="preserve"> should display a green bar, communicating the garage door is shut</w:t>
      </w:r>
      <w:r w:rsidR="00C84BF5">
        <w:t>.</w:t>
      </w:r>
    </w:p>
    <w:p w14:paraId="5E49ED9D" w14:textId="6F4A0B07" w:rsidR="00811CBB" w:rsidRDefault="00811CBB" w:rsidP="00C84BF5">
      <w:pPr>
        <w:pStyle w:val="SubStepAlpha"/>
      </w:pPr>
      <w:r>
        <w:t xml:space="preserve">With the status page still open on the Smartphone, open the garage door by holding down the ALT key and clicking the door. The door should open. </w:t>
      </w:r>
    </w:p>
    <w:p w14:paraId="0B8C47AD" w14:textId="51C1D60A" w:rsidR="00C84BF5" w:rsidRDefault="00C84BF5" w:rsidP="00811CBB">
      <w:pPr>
        <w:pStyle w:val="SubStepAlpha"/>
        <w:numPr>
          <w:ilvl w:val="0"/>
          <w:numId w:val="0"/>
        </w:numPr>
        <w:ind w:left="720"/>
      </w:pPr>
      <w:r>
        <w:t>What is displayed</w:t>
      </w:r>
      <w:r w:rsidR="00811CBB">
        <w:t xml:space="preserve"> in the Smartphone</w:t>
      </w:r>
      <w:r>
        <w:t>?</w:t>
      </w:r>
    </w:p>
    <w:p w14:paraId="1FA65D3D" w14:textId="77777777" w:rsidR="00C84BF5" w:rsidRDefault="00C84BF5" w:rsidP="00C84BF5">
      <w:pPr>
        <w:pStyle w:val="SubStepAlpha"/>
        <w:numPr>
          <w:ilvl w:val="0"/>
          <w:numId w:val="0"/>
        </w:numPr>
        <w:ind w:left="720"/>
      </w:pPr>
      <w:r w:rsidRPr="00C84BF5">
        <w:t>____________________________________________________________________________________</w:t>
      </w:r>
    </w:p>
    <w:p w14:paraId="2FE03EA3" w14:textId="024CE9D9" w:rsidR="00BB71C4" w:rsidRDefault="00811CBB" w:rsidP="00811CBB">
      <w:pPr>
        <w:pStyle w:val="SubStepAlpha"/>
        <w:numPr>
          <w:ilvl w:val="0"/>
          <w:numId w:val="0"/>
        </w:numPr>
        <w:ind w:left="720"/>
      </w:pPr>
      <w:r>
        <w:t>The SBC which connected to the door updates the server which in turn, updates a local file with the status of the door. When a user connects to the server via a web browser, the server presents a web page built based on the door status stored in the disk.</w:t>
      </w:r>
    </w:p>
    <w:p w14:paraId="15B600E4" w14:textId="77777777" w:rsidR="00811CBB" w:rsidRDefault="00811CBB" w:rsidP="00811CBB">
      <w:pPr>
        <w:pStyle w:val="SubStepAlpha"/>
        <w:numPr>
          <w:ilvl w:val="0"/>
          <w:numId w:val="0"/>
        </w:numPr>
        <w:ind w:left="720"/>
      </w:pPr>
    </w:p>
    <w:p w14:paraId="160E3563" w14:textId="15D513E8" w:rsidR="00BB71C4" w:rsidRDefault="00811CBB" w:rsidP="00BB71C4">
      <w:pPr>
        <w:pStyle w:val="SubStepAlpha"/>
        <w:numPr>
          <w:ilvl w:val="0"/>
          <w:numId w:val="0"/>
        </w:numPr>
        <w:ind w:left="720"/>
      </w:pPr>
      <w:r>
        <w:t>Based on what you have learned in this course, what would be the role of the Internet server used in this Packet Tracer Prototype?</w:t>
      </w:r>
    </w:p>
    <w:p w14:paraId="271F9F4E" w14:textId="77777777" w:rsidR="00BB71C4" w:rsidRDefault="00BB71C4" w:rsidP="00BB71C4">
      <w:pPr>
        <w:pStyle w:val="SubStepAlpha"/>
        <w:numPr>
          <w:ilvl w:val="0"/>
          <w:numId w:val="0"/>
        </w:numPr>
        <w:ind w:left="720"/>
      </w:pPr>
      <w:r w:rsidRPr="00C84BF5">
        <w:t>____________________________________________________________________________________</w:t>
      </w:r>
    </w:p>
    <w:p w14:paraId="0009CCD0" w14:textId="00E8E1DF" w:rsidR="0033376B" w:rsidRDefault="00811CBB" w:rsidP="0033376B">
      <w:pPr>
        <w:pStyle w:val="SubStepAlpha"/>
      </w:pPr>
      <w:r>
        <w:t>The system is designed to allow any device that is connected to the Internet to use it</w:t>
      </w:r>
      <w:r w:rsidR="00BB71C4">
        <w:t>.</w:t>
      </w:r>
      <w:r>
        <w:t xml:space="preserve"> Try opening the door status page from the Home PC and from the Home Laptop.</w:t>
      </w:r>
    </w:p>
    <w:p w14:paraId="77938E45" w14:textId="2816950C" w:rsidR="00811CBB" w:rsidRDefault="00811CBB" w:rsidP="00811CBB">
      <w:pPr>
        <w:pStyle w:val="SubStepAlpha"/>
        <w:numPr>
          <w:ilvl w:val="0"/>
          <w:numId w:val="0"/>
        </w:numPr>
        <w:ind w:left="720"/>
      </w:pPr>
      <w:r>
        <w:t>Does it work?</w:t>
      </w:r>
    </w:p>
    <w:p w14:paraId="72C5DF8E" w14:textId="77777777" w:rsidR="00811CBB" w:rsidRDefault="00811CBB" w:rsidP="00811CBB">
      <w:pPr>
        <w:pStyle w:val="SubStepAlpha"/>
        <w:numPr>
          <w:ilvl w:val="0"/>
          <w:numId w:val="0"/>
        </w:numPr>
        <w:ind w:left="720"/>
      </w:pPr>
      <w:r w:rsidRPr="00C84BF5">
        <w:t>____________________________________________________________________________________</w:t>
      </w:r>
    </w:p>
    <w:p w14:paraId="70A4DE26" w14:textId="77777777" w:rsidR="00811CBB" w:rsidRDefault="00811CBB" w:rsidP="00BB71C4">
      <w:pPr>
        <w:pStyle w:val="SubStepAlpha"/>
        <w:numPr>
          <w:ilvl w:val="0"/>
          <w:numId w:val="0"/>
        </w:numPr>
        <w:ind w:left="720"/>
      </w:pPr>
    </w:p>
    <w:p w14:paraId="6ADC7123" w14:textId="532CCA7C" w:rsidR="00BB71C4" w:rsidRDefault="00811CBB" w:rsidP="00BB71C4">
      <w:pPr>
        <w:pStyle w:val="SubStepAlpha"/>
        <w:numPr>
          <w:ilvl w:val="0"/>
          <w:numId w:val="0"/>
        </w:numPr>
        <w:ind w:left="720"/>
      </w:pPr>
      <w:r>
        <w:t>What is the benefit of accessing the system from within the house</w:t>
      </w:r>
      <w:r w:rsidR="00BB71C4">
        <w:t>?</w:t>
      </w:r>
    </w:p>
    <w:p w14:paraId="25ED2F99" w14:textId="77777777" w:rsidR="00BB71C4" w:rsidRDefault="00BB71C4" w:rsidP="00BB71C4">
      <w:pPr>
        <w:pStyle w:val="SubStepAlpha"/>
        <w:numPr>
          <w:ilvl w:val="0"/>
          <w:numId w:val="0"/>
        </w:numPr>
        <w:ind w:left="720"/>
      </w:pPr>
      <w:r w:rsidRPr="00C84BF5">
        <w:t>____________________________________________________________________________________</w:t>
      </w:r>
    </w:p>
    <w:p w14:paraId="5B6EA51B" w14:textId="23E29689" w:rsidR="00BB71C4" w:rsidRDefault="00BB71C4" w:rsidP="00BB71C4">
      <w:pPr>
        <w:pStyle w:val="SubStepAlpha"/>
        <w:numPr>
          <w:ilvl w:val="0"/>
          <w:numId w:val="0"/>
        </w:numPr>
        <w:ind w:left="720"/>
      </w:pPr>
    </w:p>
    <w:p w14:paraId="1A1C9F83" w14:textId="73C2412B" w:rsidR="00F52CAE" w:rsidRDefault="00811CBB" w:rsidP="00811CBB">
      <w:pPr>
        <w:pStyle w:val="PartHead"/>
      </w:pPr>
      <w:r>
        <w:t>Challenge</w:t>
      </w:r>
      <w:r w:rsidR="006E21BB">
        <w:t xml:space="preserve"> Question</w:t>
      </w:r>
      <w:r>
        <w:t>s</w:t>
      </w:r>
    </w:p>
    <w:p w14:paraId="7E9F94DC" w14:textId="162C8B69" w:rsidR="00811CBB" w:rsidRDefault="00811CBB" w:rsidP="00811CBB">
      <w:pPr>
        <w:pStyle w:val="SubStepAlpha"/>
      </w:pPr>
      <w:r>
        <w:t>Expand the Internet Cloud and explore its contents. Try locating the DNS server and the web server that receive the updates from the SBC.</w:t>
      </w:r>
    </w:p>
    <w:p w14:paraId="45ECF058" w14:textId="3D4FC953" w:rsidR="00811CBB" w:rsidRDefault="00811CBB" w:rsidP="00811CBB">
      <w:pPr>
        <w:pStyle w:val="SubStepAlpha"/>
      </w:pPr>
      <w:r>
        <w:t>Locate the Multilayer Switch. What is its function in this prototype?</w:t>
      </w:r>
    </w:p>
    <w:p w14:paraId="7C2CCBA1" w14:textId="34B8A198" w:rsidR="00811CBB" w:rsidRDefault="00811CBB" w:rsidP="00811CBB">
      <w:pPr>
        <w:pStyle w:val="SubStepAlpha"/>
        <w:numPr>
          <w:ilvl w:val="0"/>
          <w:numId w:val="0"/>
        </w:numPr>
        <w:ind w:left="720"/>
      </w:pPr>
      <w:r w:rsidRPr="00C84BF5">
        <w:t>____________________________________________________________________________________</w:t>
      </w:r>
    </w:p>
    <w:p w14:paraId="2933A50E" w14:textId="1E181611" w:rsidR="00811CBB" w:rsidRDefault="00811CBB" w:rsidP="00811CBB">
      <w:pPr>
        <w:pStyle w:val="SubStepAlpha"/>
      </w:pPr>
      <w:r>
        <w:t>Add more devices to the Home Network and try to access the system from them.</w:t>
      </w:r>
    </w:p>
    <w:p w14:paraId="38EB5AAE" w14:textId="2585EDEE" w:rsidR="00811CBB" w:rsidRDefault="00811CBB" w:rsidP="00811CBB">
      <w:pPr>
        <w:pStyle w:val="SubStepAlpha"/>
      </w:pPr>
      <w:r>
        <w:t>The system currently doesn’t store garage door status but it could be a good future feature. Can you think of one benefit of storing the door status over time?</w:t>
      </w:r>
    </w:p>
    <w:p w14:paraId="6EA732F7" w14:textId="047A4421" w:rsidR="00811CBB" w:rsidRDefault="00811CBB" w:rsidP="00811CBB">
      <w:pPr>
        <w:pStyle w:val="SubStepAlpha"/>
        <w:numPr>
          <w:ilvl w:val="0"/>
          <w:numId w:val="0"/>
        </w:numPr>
        <w:ind w:left="720"/>
      </w:pPr>
      <w:r w:rsidRPr="00C84BF5">
        <w:t>____________________________________________________________________________________</w:t>
      </w:r>
    </w:p>
    <w:p w14:paraId="7B55CC27" w14:textId="5CDE2094" w:rsidR="00811CBB" w:rsidRDefault="00811CBB" w:rsidP="00811CBB">
      <w:pPr>
        <w:pStyle w:val="SubStepAlpha"/>
      </w:pPr>
      <w:r>
        <w:t>Can you describe, as an overview, what changes would have to happen for the current system to track the status?</w:t>
      </w:r>
    </w:p>
    <w:p w14:paraId="5094AD60" w14:textId="77777777" w:rsidR="00811CBB" w:rsidRDefault="00811CBB" w:rsidP="00811CBB">
      <w:pPr>
        <w:pStyle w:val="SubStepAlpha"/>
        <w:numPr>
          <w:ilvl w:val="0"/>
          <w:numId w:val="0"/>
        </w:numPr>
        <w:ind w:left="720"/>
      </w:pPr>
      <w:r w:rsidRPr="00C84BF5">
        <w:t>____________________________________________________________________________________</w:t>
      </w:r>
    </w:p>
    <w:p w14:paraId="4F7FD771" w14:textId="14F2783E" w:rsidR="00811CBB" w:rsidRDefault="00811CBB" w:rsidP="00811CBB">
      <w:pPr>
        <w:pStyle w:val="SubStepAlpha"/>
      </w:pPr>
      <w:r>
        <w:t xml:space="preserve">What crucial </w:t>
      </w:r>
      <w:proofErr w:type="spellStart"/>
      <w:r>
        <w:t>IoT</w:t>
      </w:r>
      <w:proofErr w:type="spellEnd"/>
      <w:r>
        <w:t xml:space="preserve"> feature is missing in this prototype?</w:t>
      </w:r>
    </w:p>
    <w:p w14:paraId="7678DD85" w14:textId="77777777" w:rsidR="00811CBB" w:rsidRDefault="00811CBB" w:rsidP="00811CBB">
      <w:pPr>
        <w:pStyle w:val="SubStepAlpha"/>
        <w:numPr>
          <w:ilvl w:val="0"/>
          <w:numId w:val="0"/>
        </w:numPr>
        <w:ind w:left="720"/>
      </w:pPr>
      <w:r w:rsidRPr="00C84BF5">
        <w:lastRenderedPageBreak/>
        <w:t>____________________________________________________________________________________</w:t>
      </w:r>
    </w:p>
    <w:p w14:paraId="7759509D" w14:textId="62962C6D" w:rsidR="00E10D9D" w:rsidRPr="00A63ECF" w:rsidRDefault="00811CBB" w:rsidP="00807B14">
      <w:pPr>
        <w:pStyle w:val="PartHead"/>
      </w:pPr>
      <w:r>
        <w:t>Reflection</w:t>
      </w:r>
    </w:p>
    <w:p w14:paraId="3B793321" w14:textId="3D11BDC0" w:rsidR="00FC62A9" w:rsidRDefault="00811CBB" w:rsidP="00811CBB">
      <w:pPr>
        <w:pStyle w:val="SubStepAlpha"/>
        <w:numPr>
          <w:ilvl w:val="0"/>
          <w:numId w:val="0"/>
        </w:numPr>
        <w:ind w:left="720"/>
      </w:pPr>
      <w:r>
        <w:t xml:space="preserve">The system prototyped here is simply a proof of concept but can be used to present and even refine some aspects of a project. By nature, Packet Tracer prototypes are very </w:t>
      </w:r>
      <w:r w:rsidR="0058273A">
        <w:t>inexpensive</w:t>
      </w:r>
      <w:r>
        <w:t xml:space="preserve"> as it allows for testing projects that require complex network topologies. Also, Packet Tracer’s Python support makes it ea</w:t>
      </w:r>
      <w:bookmarkStart w:id="0" w:name="_GoBack"/>
      <w:bookmarkEnd w:id="0"/>
      <w:r>
        <w:t>sy to improve and eventually port any code to the actual devices when the testing phase is complete.</w:t>
      </w:r>
    </w:p>
    <w:sectPr w:rsidR="00FC62A9" w:rsidSect="005E56F5">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AC110" w14:textId="77777777" w:rsidR="00D91604" w:rsidRDefault="00D91604" w:rsidP="0090659A">
      <w:pPr>
        <w:spacing w:after="0" w:line="240" w:lineRule="auto"/>
      </w:pPr>
      <w:r>
        <w:separator/>
      </w:r>
    </w:p>
    <w:p w14:paraId="45DD76BA" w14:textId="77777777" w:rsidR="00D91604" w:rsidRDefault="00D91604"/>
    <w:p w14:paraId="5C209755" w14:textId="77777777" w:rsidR="00D91604" w:rsidRDefault="00D91604"/>
    <w:p w14:paraId="695A88F2" w14:textId="77777777" w:rsidR="00D91604" w:rsidRDefault="00D91604"/>
    <w:p w14:paraId="5144896D" w14:textId="77777777" w:rsidR="00D91604" w:rsidRDefault="00D91604"/>
    <w:p w14:paraId="4D58E873" w14:textId="77777777" w:rsidR="00D91604" w:rsidRDefault="00D91604"/>
    <w:p w14:paraId="66DA530D" w14:textId="77777777" w:rsidR="00D91604" w:rsidRDefault="00D91604"/>
  </w:endnote>
  <w:endnote w:type="continuationSeparator" w:id="0">
    <w:p w14:paraId="007F6159" w14:textId="77777777" w:rsidR="00D91604" w:rsidRDefault="00D91604" w:rsidP="0090659A">
      <w:pPr>
        <w:spacing w:after="0" w:line="240" w:lineRule="auto"/>
      </w:pPr>
      <w:r>
        <w:continuationSeparator/>
      </w:r>
    </w:p>
    <w:p w14:paraId="31C65319" w14:textId="77777777" w:rsidR="00D91604" w:rsidRDefault="00D91604"/>
    <w:p w14:paraId="206EAFAA" w14:textId="77777777" w:rsidR="00D91604" w:rsidRDefault="00D91604"/>
    <w:p w14:paraId="5155D9F8" w14:textId="77777777" w:rsidR="00D91604" w:rsidRDefault="00D91604"/>
    <w:p w14:paraId="6597F30B" w14:textId="77777777" w:rsidR="00D91604" w:rsidRDefault="00D91604"/>
    <w:p w14:paraId="1153DD64" w14:textId="77777777" w:rsidR="00D91604" w:rsidRDefault="00D91604"/>
    <w:p w14:paraId="59610A7C" w14:textId="77777777" w:rsidR="00D91604" w:rsidRDefault="00D91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FE023" w14:textId="77777777" w:rsidR="00E7484F" w:rsidRDefault="00E74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A8FC" w14:textId="57ADBB78" w:rsidR="00E7484F" w:rsidRPr="00127112" w:rsidRDefault="00E7484F" w:rsidP="00127112">
    <w:pPr>
      <w:pStyle w:val="Footer"/>
      <w:rPr>
        <w:szCs w:val="16"/>
      </w:rPr>
    </w:pPr>
    <w:r w:rsidRPr="002A244B">
      <w:t xml:space="preserve">© </w:t>
    </w:r>
    <w:r>
      <w:fldChar w:fldCharType="begin"/>
    </w:r>
    <w:r>
      <w:instrText xml:space="preserve"> DATE  \@ "yyyy"  \* MERGEFORMAT </w:instrText>
    </w:r>
    <w:r>
      <w:fldChar w:fldCharType="separate"/>
    </w:r>
    <w:r w:rsidR="00FD7D90">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D7D90">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D7D90">
      <w:rPr>
        <w:b/>
        <w:noProof/>
        <w:szCs w:val="16"/>
      </w:rPr>
      <w:t>4</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FE6BC" w14:textId="11B0B7BA" w:rsidR="00E7484F" w:rsidRPr="0073569B" w:rsidRDefault="00E7484F" w:rsidP="0073569B">
    <w:pPr>
      <w:pStyle w:val="Footer"/>
      <w:rPr>
        <w:szCs w:val="16"/>
      </w:rPr>
    </w:pPr>
    <w:r w:rsidRPr="002A244B">
      <w:t xml:space="preserve">© </w:t>
    </w:r>
    <w:r>
      <w:fldChar w:fldCharType="begin"/>
    </w:r>
    <w:r>
      <w:instrText xml:space="preserve"> DATE  \@ "yyyy"  \* MERGEFORMAT </w:instrText>
    </w:r>
    <w:r>
      <w:fldChar w:fldCharType="separate"/>
    </w:r>
    <w:r w:rsidR="00FD7D90">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D7D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D7D90">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15145" w14:textId="77777777" w:rsidR="00D91604" w:rsidRDefault="00D91604" w:rsidP="0090659A">
      <w:pPr>
        <w:spacing w:after="0" w:line="240" w:lineRule="auto"/>
      </w:pPr>
      <w:r>
        <w:separator/>
      </w:r>
    </w:p>
    <w:p w14:paraId="4617B61B" w14:textId="77777777" w:rsidR="00D91604" w:rsidRDefault="00D91604"/>
    <w:p w14:paraId="16B2152F" w14:textId="77777777" w:rsidR="00D91604" w:rsidRDefault="00D91604"/>
    <w:p w14:paraId="48E36AB7" w14:textId="77777777" w:rsidR="00D91604" w:rsidRDefault="00D91604"/>
    <w:p w14:paraId="5781C2A0" w14:textId="77777777" w:rsidR="00D91604" w:rsidRDefault="00D91604"/>
    <w:p w14:paraId="28144D4B" w14:textId="77777777" w:rsidR="00D91604" w:rsidRDefault="00D91604"/>
    <w:p w14:paraId="2DE5EF91" w14:textId="77777777" w:rsidR="00D91604" w:rsidRDefault="00D91604"/>
  </w:footnote>
  <w:footnote w:type="continuationSeparator" w:id="0">
    <w:p w14:paraId="3461E79A" w14:textId="77777777" w:rsidR="00D91604" w:rsidRDefault="00D91604" w:rsidP="0090659A">
      <w:pPr>
        <w:spacing w:after="0" w:line="240" w:lineRule="auto"/>
      </w:pPr>
      <w:r>
        <w:continuationSeparator/>
      </w:r>
    </w:p>
    <w:p w14:paraId="2AFEC408" w14:textId="77777777" w:rsidR="00D91604" w:rsidRDefault="00D91604"/>
    <w:p w14:paraId="0AB32C85" w14:textId="77777777" w:rsidR="00D91604" w:rsidRDefault="00D91604"/>
    <w:p w14:paraId="16BF93FB" w14:textId="77777777" w:rsidR="00D91604" w:rsidRDefault="00D91604"/>
    <w:p w14:paraId="4E9CB75C" w14:textId="77777777" w:rsidR="00D91604" w:rsidRDefault="00D91604"/>
    <w:p w14:paraId="6D332095" w14:textId="77777777" w:rsidR="00D91604" w:rsidRDefault="00D91604"/>
    <w:p w14:paraId="5D75DE00" w14:textId="77777777" w:rsidR="00D91604" w:rsidRDefault="00D916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C9FFE" w14:textId="77777777" w:rsidR="00E7484F" w:rsidRDefault="00E74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CB37C" w14:textId="77777777" w:rsidR="00E7484F" w:rsidRDefault="00E7484F" w:rsidP="00127112">
    <w:pPr>
      <w:pStyle w:val="PageHead"/>
    </w:pPr>
    <w:r>
      <w:t>Packet Tracer Activity –</w:t>
    </w:r>
    <w:r w:rsidRPr="00FD4A68">
      <w:t xml:space="preserve"> </w:t>
    </w:r>
    <w:r>
      <w:t>Explore the Smart City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05318" w14:textId="77777777" w:rsidR="00E7484F" w:rsidRDefault="00E7484F">
    <w:r>
      <w:rPr>
        <w:noProof/>
      </w:rPr>
      <w:drawing>
        <wp:anchor distT="0" distB="0" distL="114300" distR="114300" simplePos="0" relativeHeight="251657728" behindDoc="0" locked="0" layoutInCell="1" allowOverlap="1" wp14:anchorId="3A77FA49" wp14:editId="27C99312">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5508806" w14:textId="77777777" w:rsidR="00E7484F" w:rsidRDefault="00E748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274"/>
    <w:multiLevelType w:val="hybridMultilevel"/>
    <w:tmpl w:val="9F585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1EF0AF9"/>
    <w:multiLevelType w:val="hybridMultilevel"/>
    <w:tmpl w:val="6958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24E97"/>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12"/>
  </w:num>
  <w:num w:numId="9">
    <w:abstractNumId w:val="18"/>
  </w:num>
  <w:num w:numId="10">
    <w:abstractNumId w:val="19"/>
  </w:num>
  <w:num w:numId="11">
    <w:abstractNumId w:val="8"/>
  </w:num>
  <w:num w:numId="12">
    <w:abstractNumId w:val="10"/>
  </w:num>
  <w:num w:numId="13">
    <w:abstractNumId w:val="4"/>
  </w:num>
  <w:num w:numId="14">
    <w:abstractNumId w:val="13"/>
  </w:num>
  <w:num w:numId="15">
    <w:abstractNumId w:val="15"/>
  </w:num>
  <w:num w:numId="16">
    <w:abstractNumId w:val="17"/>
  </w:num>
  <w:num w:numId="17">
    <w:abstractNumId w:val="5"/>
  </w:num>
  <w:num w:numId="18">
    <w:abstractNumId w:val="16"/>
  </w:num>
  <w:num w:numId="19">
    <w:abstractNumId w:val="6"/>
    <w:lvlOverride w:ilvl="0">
      <w:lvl w:ilvl="0">
        <w:start w:val="1"/>
        <w:numFmt w:val="decimal"/>
        <w:lvlText w:val="Part %1:"/>
        <w:lvlJc w:val="left"/>
        <w:pPr>
          <w:tabs>
            <w:tab w:val="num" w:pos="1152"/>
          </w:tabs>
          <w:ind w:left="1152" w:hanging="792"/>
        </w:pPr>
        <w:rPr>
          <w:rFonts w:hint="default"/>
        </w:rPr>
      </w:lvl>
    </w:lvlOverride>
  </w:num>
  <w:num w:numId="20">
    <w:abstractNumId w:val="9"/>
  </w:num>
  <w:num w:numId="21">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0"/>
  </w:num>
  <w:num w:numId="23">
    <w:abstractNumId w:val="7"/>
  </w:num>
  <w:num w:numId="2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EAlMLS2NzUxNLA1NLIyUdpeDU4uLM/DyQAkODWgDMwpuJLQAAAA=="/>
  </w:docVars>
  <w:rsids>
    <w:rsidRoot w:val="006B0C3F"/>
    <w:rsid w:val="00001BDF"/>
    <w:rsid w:val="00001D5D"/>
    <w:rsid w:val="0000380F"/>
    <w:rsid w:val="00003F02"/>
    <w:rsid w:val="00004175"/>
    <w:rsid w:val="000059C9"/>
    <w:rsid w:val="00012C22"/>
    <w:rsid w:val="000160F7"/>
    <w:rsid w:val="00016D5B"/>
    <w:rsid w:val="00016F30"/>
    <w:rsid w:val="0002047C"/>
    <w:rsid w:val="0002076E"/>
    <w:rsid w:val="00021B9A"/>
    <w:rsid w:val="000242D6"/>
    <w:rsid w:val="00024EE5"/>
    <w:rsid w:val="00041AF6"/>
    <w:rsid w:val="00043905"/>
    <w:rsid w:val="00044E62"/>
    <w:rsid w:val="00050BA4"/>
    <w:rsid w:val="00051738"/>
    <w:rsid w:val="00052548"/>
    <w:rsid w:val="00060696"/>
    <w:rsid w:val="00061912"/>
    <w:rsid w:val="00067A67"/>
    <w:rsid w:val="000769CF"/>
    <w:rsid w:val="00080186"/>
    <w:rsid w:val="000815D8"/>
    <w:rsid w:val="00084C99"/>
    <w:rsid w:val="00085CC6"/>
    <w:rsid w:val="00087F18"/>
    <w:rsid w:val="00087FC6"/>
    <w:rsid w:val="0009084C"/>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19E3"/>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5D71"/>
    <w:rsid w:val="002163BB"/>
    <w:rsid w:val="0021792C"/>
    <w:rsid w:val="002240AB"/>
    <w:rsid w:val="00225E37"/>
    <w:rsid w:val="00231DCA"/>
    <w:rsid w:val="00242477"/>
    <w:rsid w:val="00242E3A"/>
    <w:rsid w:val="002506CF"/>
    <w:rsid w:val="0025107F"/>
    <w:rsid w:val="00252F59"/>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6AD6"/>
    <w:rsid w:val="002D2913"/>
    <w:rsid w:val="002D6C2A"/>
    <w:rsid w:val="002D7A86"/>
    <w:rsid w:val="002E15E2"/>
    <w:rsid w:val="002F45FF"/>
    <w:rsid w:val="002F6D17"/>
    <w:rsid w:val="00302887"/>
    <w:rsid w:val="003056EB"/>
    <w:rsid w:val="003071FF"/>
    <w:rsid w:val="00310652"/>
    <w:rsid w:val="0031371D"/>
    <w:rsid w:val="003143DA"/>
    <w:rsid w:val="0031789F"/>
    <w:rsid w:val="00320788"/>
    <w:rsid w:val="003233A3"/>
    <w:rsid w:val="0033376B"/>
    <w:rsid w:val="0034455D"/>
    <w:rsid w:val="00345084"/>
    <w:rsid w:val="0034604B"/>
    <w:rsid w:val="00346D17"/>
    <w:rsid w:val="00347972"/>
    <w:rsid w:val="0035469B"/>
    <w:rsid w:val="003559CC"/>
    <w:rsid w:val="003569D7"/>
    <w:rsid w:val="003608AC"/>
    <w:rsid w:val="00362627"/>
    <w:rsid w:val="00362973"/>
    <w:rsid w:val="00363A23"/>
    <w:rsid w:val="0036465A"/>
    <w:rsid w:val="0036680B"/>
    <w:rsid w:val="00383748"/>
    <w:rsid w:val="00390C38"/>
    <w:rsid w:val="003925C5"/>
    <w:rsid w:val="00392748"/>
    <w:rsid w:val="00392C65"/>
    <w:rsid w:val="00392ED5"/>
    <w:rsid w:val="00397BCE"/>
    <w:rsid w:val="003A19DC"/>
    <w:rsid w:val="003A1B45"/>
    <w:rsid w:val="003A220C"/>
    <w:rsid w:val="003A2913"/>
    <w:rsid w:val="003B46FC"/>
    <w:rsid w:val="003B5767"/>
    <w:rsid w:val="003B7605"/>
    <w:rsid w:val="003C08AA"/>
    <w:rsid w:val="003C2A7B"/>
    <w:rsid w:val="003C49EF"/>
    <w:rsid w:val="003C6BCA"/>
    <w:rsid w:val="003C7902"/>
    <w:rsid w:val="003D0BFF"/>
    <w:rsid w:val="003D1EEB"/>
    <w:rsid w:val="003D3908"/>
    <w:rsid w:val="003D5A8D"/>
    <w:rsid w:val="003D67BC"/>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2D5E"/>
    <w:rsid w:val="00434926"/>
    <w:rsid w:val="00443ACE"/>
    <w:rsid w:val="00444217"/>
    <w:rsid w:val="004478F4"/>
    <w:rsid w:val="00450F7A"/>
    <w:rsid w:val="0045243A"/>
    <w:rsid w:val="00452C6D"/>
    <w:rsid w:val="00455E0B"/>
    <w:rsid w:val="00462B9F"/>
    <w:rsid w:val="004659EE"/>
    <w:rsid w:val="00472EAB"/>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183"/>
    <w:rsid w:val="004F344A"/>
    <w:rsid w:val="0050146C"/>
    <w:rsid w:val="00504ED4"/>
    <w:rsid w:val="00510639"/>
    <w:rsid w:val="00513684"/>
    <w:rsid w:val="00516142"/>
    <w:rsid w:val="00520027"/>
    <w:rsid w:val="0052093C"/>
    <w:rsid w:val="00521B31"/>
    <w:rsid w:val="00522469"/>
    <w:rsid w:val="0052400A"/>
    <w:rsid w:val="00524737"/>
    <w:rsid w:val="0052496F"/>
    <w:rsid w:val="00532FD7"/>
    <w:rsid w:val="00536277"/>
    <w:rsid w:val="00536F43"/>
    <w:rsid w:val="005510BA"/>
    <w:rsid w:val="005538C8"/>
    <w:rsid w:val="00554B4E"/>
    <w:rsid w:val="00556C02"/>
    <w:rsid w:val="00561BB2"/>
    <w:rsid w:val="00563249"/>
    <w:rsid w:val="005649F2"/>
    <w:rsid w:val="00570A65"/>
    <w:rsid w:val="005762B1"/>
    <w:rsid w:val="00580456"/>
    <w:rsid w:val="00580E73"/>
    <w:rsid w:val="0058273A"/>
    <w:rsid w:val="00593386"/>
    <w:rsid w:val="00596998"/>
    <w:rsid w:val="005A6E62"/>
    <w:rsid w:val="005B2FB3"/>
    <w:rsid w:val="005C00A4"/>
    <w:rsid w:val="005D2986"/>
    <w:rsid w:val="005D2B29"/>
    <w:rsid w:val="005D354A"/>
    <w:rsid w:val="005D3E53"/>
    <w:rsid w:val="005D506C"/>
    <w:rsid w:val="005D62B5"/>
    <w:rsid w:val="005E3235"/>
    <w:rsid w:val="005E4176"/>
    <w:rsid w:val="005E4876"/>
    <w:rsid w:val="005E56F5"/>
    <w:rsid w:val="005E65B5"/>
    <w:rsid w:val="005F3AE9"/>
    <w:rsid w:val="005F67BF"/>
    <w:rsid w:val="006007BB"/>
    <w:rsid w:val="00601DC0"/>
    <w:rsid w:val="006034CB"/>
    <w:rsid w:val="006131CE"/>
    <w:rsid w:val="0061336B"/>
    <w:rsid w:val="00617D6E"/>
    <w:rsid w:val="0062100F"/>
    <w:rsid w:val="00622AB2"/>
    <w:rsid w:val="00622D61"/>
    <w:rsid w:val="00624198"/>
    <w:rsid w:val="00636C28"/>
    <w:rsid w:val="006428E5"/>
    <w:rsid w:val="00644958"/>
    <w:rsid w:val="0064675E"/>
    <w:rsid w:val="00647ADA"/>
    <w:rsid w:val="00672919"/>
    <w:rsid w:val="00677C2E"/>
    <w:rsid w:val="00686587"/>
    <w:rsid w:val="006904CF"/>
    <w:rsid w:val="00691608"/>
    <w:rsid w:val="00695EE2"/>
    <w:rsid w:val="0069660B"/>
    <w:rsid w:val="006A0944"/>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2C28"/>
    <w:rsid w:val="006D2C86"/>
    <w:rsid w:val="006D3FC1"/>
    <w:rsid w:val="006D7590"/>
    <w:rsid w:val="006E21BB"/>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794"/>
    <w:rsid w:val="00787CC1"/>
    <w:rsid w:val="00792F4E"/>
    <w:rsid w:val="0079398D"/>
    <w:rsid w:val="00796C25"/>
    <w:rsid w:val="007A287C"/>
    <w:rsid w:val="007A3B2A"/>
    <w:rsid w:val="007B09F2"/>
    <w:rsid w:val="007B0C9D"/>
    <w:rsid w:val="007B2BBB"/>
    <w:rsid w:val="007B4C43"/>
    <w:rsid w:val="007B5522"/>
    <w:rsid w:val="007C029C"/>
    <w:rsid w:val="007C0EE0"/>
    <w:rsid w:val="007C14AA"/>
    <w:rsid w:val="007C1B71"/>
    <w:rsid w:val="007C2FBB"/>
    <w:rsid w:val="007C7164"/>
    <w:rsid w:val="007D1984"/>
    <w:rsid w:val="007D2AFE"/>
    <w:rsid w:val="007E3264"/>
    <w:rsid w:val="007E3FEA"/>
    <w:rsid w:val="007E54E5"/>
    <w:rsid w:val="007F0A0B"/>
    <w:rsid w:val="007F3A60"/>
    <w:rsid w:val="007F3D0B"/>
    <w:rsid w:val="007F7C94"/>
    <w:rsid w:val="00802FFA"/>
    <w:rsid w:val="00807B14"/>
    <w:rsid w:val="00810E4B"/>
    <w:rsid w:val="00811CBB"/>
    <w:rsid w:val="00814BAA"/>
    <w:rsid w:val="00824295"/>
    <w:rsid w:val="00827A65"/>
    <w:rsid w:val="00827DED"/>
    <w:rsid w:val="00830473"/>
    <w:rsid w:val="00830A0D"/>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67F8A"/>
    <w:rsid w:val="00870763"/>
    <w:rsid w:val="008713EA"/>
    <w:rsid w:val="00873C6B"/>
    <w:rsid w:val="00876090"/>
    <w:rsid w:val="0088426A"/>
    <w:rsid w:val="008852BA"/>
    <w:rsid w:val="00890108"/>
    <w:rsid w:val="00893877"/>
    <w:rsid w:val="0089532C"/>
    <w:rsid w:val="00896165"/>
    <w:rsid w:val="00896681"/>
    <w:rsid w:val="008A2749"/>
    <w:rsid w:val="008A2CD2"/>
    <w:rsid w:val="008A3A90"/>
    <w:rsid w:val="008B06D4"/>
    <w:rsid w:val="008B44AC"/>
    <w:rsid w:val="008B4F20"/>
    <w:rsid w:val="008B7FFD"/>
    <w:rsid w:val="008C2920"/>
    <w:rsid w:val="008C4307"/>
    <w:rsid w:val="008D127B"/>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25AC"/>
    <w:rsid w:val="00956A47"/>
    <w:rsid w:val="00956E2F"/>
    <w:rsid w:val="00960660"/>
    <w:rsid w:val="00963E34"/>
    <w:rsid w:val="00964DFA"/>
    <w:rsid w:val="0098155C"/>
    <w:rsid w:val="00983B77"/>
    <w:rsid w:val="009918D2"/>
    <w:rsid w:val="00996053"/>
    <w:rsid w:val="009A0A59"/>
    <w:rsid w:val="009A0B2F"/>
    <w:rsid w:val="009A1CF4"/>
    <w:rsid w:val="009A37D7"/>
    <w:rsid w:val="009A4E17"/>
    <w:rsid w:val="009A6955"/>
    <w:rsid w:val="009B131E"/>
    <w:rsid w:val="009B341C"/>
    <w:rsid w:val="009B5747"/>
    <w:rsid w:val="009D2C27"/>
    <w:rsid w:val="009E223F"/>
    <w:rsid w:val="009E2309"/>
    <w:rsid w:val="009E42B9"/>
    <w:rsid w:val="009E4E17"/>
    <w:rsid w:val="009F4C2E"/>
    <w:rsid w:val="00A014A3"/>
    <w:rsid w:val="00A027CC"/>
    <w:rsid w:val="00A0412D"/>
    <w:rsid w:val="00A21211"/>
    <w:rsid w:val="00A30F8A"/>
    <w:rsid w:val="00A31894"/>
    <w:rsid w:val="00A34E7F"/>
    <w:rsid w:val="00A46F0A"/>
    <w:rsid w:val="00A46F25"/>
    <w:rsid w:val="00A47CC2"/>
    <w:rsid w:val="00A502BA"/>
    <w:rsid w:val="00A54121"/>
    <w:rsid w:val="00A547BF"/>
    <w:rsid w:val="00A5717E"/>
    <w:rsid w:val="00A60146"/>
    <w:rsid w:val="00A601A9"/>
    <w:rsid w:val="00A622C4"/>
    <w:rsid w:val="00A6283D"/>
    <w:rsid w:val="00A63ECF"/>
    <w:rsid w:val="00A676FF"/>
    <w:rsid w:val="00A71D29"/>
    <w:rsid w:val="00A73EBA"/>
    <w:rsid w:val="00A754B4"/>
    <w:rsid w:val="00A807C1"/>
    <w:rsid w:val="00A82658"/>
    <w:rsid w:val="00A83374"/>
    <w:rsid w:val="00A96172"/>
    <w:rsid w:val="00A97C5F"/>
    <w:rsid w:val="00AA710F"/>
    <w:rsid w:val="00AB0D6A"/>
    <w:rsid w:val="00AB390F"/>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4974"/>
    <w:rsid w:val="00B052EE"/>
    <w:rsid w:val="00B1081F"/>
    <w:rsid w:val="00B227EE"/>
    <w:rsid w:val="00B2496B"/>
    <w:rsid w:val="00B27499"/>
    <w:rsid w:val="00B3010D"/>
    <w:rsid w:val="00B35151"/>
    <w:rsid w:val="00B4239A"/>
    <w:rsid w:val="00B433F2"/>
    <w:rsid w:val="00B458E8"/>
    <w:rsid w:val="00B50345"/>
    <w:rsid w:val="00B5397B"/>
    <w:rsid w:val="00B53EE9"/>
    <w:rsid w:val="00B56891"/>
    <w:rsid w:val="00B6183E"/>
    <w:rsid w:val="00B62809"/>
    <w:rsid w:val="00B664A4"/>
    <w:rsid w:val="00B7675A"/>
    <w:rsid w:val="00B81898"/>
    <w:rsid w:val="00B82DED"/>
    <w:rsid w:val="00B8606B"/>
    <w:rsid w:val="00B878E7"/>
    <w:rsid w:val="00B879CC"/>
    <w:rsid w:val="00B97278"/>
    <w:rsid w:val="00B97943"/>
    <w:rsid w:val="00BA1D0B"/>
    <w:rsid w:val="00BA6972"/>
    <w:rsid w:val="00BB1E0D"/>
    <w:rsid w:val="00BB26C8"/>
    <w:rsid w:val="00BB4D9B"/>
    <w:rsid w:val="00BB71C4"/>
    <w:rsid w:val="00BB73FF"/>
    <w:rsid w:val="00BB7688"/>
    <w:rsid w:val="00BC7423"/>
    <w:rsid w:val="00BC7CAC"/>
    <w:rsid w:val="00BD4530"/>
    <w:rsid w:val="00BD6D76"/>
    <w:rsid w:val="00BE56B3"/>
    <w:rsid w:val="00BE676D"/>
    <w:rsid w:val="00BF02A9"/>
    <w:rsid w:val="00BF04E8"/>
    <w:rsid w:val="00BF16BF"/>
    <w:rsid w:val="00BF4D1F"/>
    <w:rsid w:val="00BF57F0"/>
    <w:rsid w:val="00BF76BE"/>
    <w:rsid w:val="00C02A73"/>
    <w:rsid w:val="00C062A3"/>
    <w:rsid w:val="00C063D2"/>
    <w:rsid w:val="00C07FD9"/>
    <w:rsid w:val="00C10955"/>
    <w:rsid w:val="00C11C4D"/>
    <w:rsid w:val="00C12A09"/>
    <w:rsid w:val="00C1712C"/>
    <w:rsid w:val="00C23E16"/>
    <w:rsid w:val="00C25BE2"/>
    <w:rsid w:val="00C27E37"/>
    <w:rsid w:val="00C32713"/>
    <w:rsid w:val="00C351B8"/>
    <w:rsid w:val="00C410D9"/>
    <w:rsid w:val="00C42598"/>
    <w:rsid w:val="00C44DB7"/>
    <w:rsid w:val="00C4510A"/>
    <w:rsid w:val="00C45CB8"/>
    <w:rsid w:val="00C47F2E"/>
    <w:rsid w:val="00C50140"/>
    <w:rsid w:val="00C52BA6"/>
    <w:rsid w:val="00C57A1A"/>
    <w:rsid w:val="00C60BBD"/>
    <w:rsid w:val="00C6258F"/>
    <w:rsid w:val="00C62B7F"/>
    <w:rsid w:val="00C62C41"/>
    <w:rsid w:val="00C63DF6"/>
    <w:rsid w:val="00C63E58"/>
    <w:rsid w:val="00C6495E"/>
    <w:rsid w:val="00C670EE"/>
    <w:rsid w:val="00C67E3B"/>
    <w:rsid w:val="00C71F49"/>
    <w:rsid w:val="00C72702"/>
    <w:rsid w:val="00C73E03"/>
    <w:rsid w:val="00C84BF5"/>
    <w:rsid w:val="00C8718B"/>
    <w:rsid w:val="00C872E4"/>
    <w:rsid w:val="00C90311"/>
    <w:rsid w:val="00C91C26"/>
    <w:rsid w:val="00CA73D5"/>
    <w:rsid w:val="00CB2DDC"/>
    <w:rsid w:val="00CB491A"/>
    <w:rsid w:val="00CB5068"/>
    <w:rsid w:val="00CB7B0A"/>
    <w:rsid w:val="00CC1C87"/>
    <w:rsid w:val="00CC3000"/>
    <w:rsid w:val="00CC3D48"/>
    <w:rsid w:val="00CC4859"/>
    <w:rsid w:val="00CC7A35"/>
    <w:rsid w:val="00CD072A"/>
    <w:rsid w:val="00CD7F73"/>
    <w:rsid w:val="00CE26C5"/>
    <w:rsid w:val="00CE36AF"/>
    <w:rsid w:val="00CE47F3"/>
    <w:rsid w:val="00CE54DD"/>
    <w:rsid w:val="00CE767C"/>
    <w:rsid w:val="00CF0DA5"/>
    <w:rsid w:val="00CF5D31"/>
    <w:rsid w:val="00CF5F3B"/>
    <w:rsid w:val="00CF639F"/>
    <w:rsid w:val="00CF791A"/>
    <w:rsid w:val="00D00513"/>
    <w:rsid w:val="00D00CF1"/>
    <w:rsid w:val="00D00D7D"/>
    <w:rsid w:val="00D11126"/>
    <w:rsid w:val="00D139C8"/>
    <w:rsid w:val="00D17F81"/>
    <w:rsid w:val="00D2758C"/>
    <w:rsid w:val="00D275CA"/>
    <w:rsid w:val="00D2789B"/>
    <w:rsid w:val="00D31CD5"/>
    <w:rsid w:val="00D345AB"/>
    <w:rsid w:val="00D41566"/>
    <w:rsid w:val="00D43B29"/>
    <w:rsid w:val="00D458EC"/>
    <w:rsid w:val="00D501B0"/>
    <w:rsid w:val="00D5158C"/>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BC4"/>
    <w:rsid w:val="00D87F26"/>
    <w:rsid w:val="00D9029A"/>
    <w:rsid w:val="00D913F0"/>
    <w:rsid w:val="00D91604"/>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5B3B"/>
    <w:rsid w:val="00DE6F44"/>
    <w:rsid w:val="00DF1B58"/>
    <w:rsid w:val="00E009DA"/>
    <w:rsid w:val="00E00EED"/>
    <w:rsid w:val="00E037D9"/>
    <w:rsid w:val="00E04927"/>
    <w:rsid w:val="00E10D9D"/>
    <w:rsid w:val="00E11A48"/>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7484F"/>
    <w:rsid w:val="00E75502"/>
    <w:rsid w:val="00E81612"/>
    <w:rsid w:val="00E87D18"/>
    <w:rsid w:val="00E87D62"/>
    <w:rsid w:val="00E97333"/>
    <w:rsid w:val="00EA486E"/>
    <w:rsid w:val="00EA4FA3"/>
    <w:rsid w:val="00EB001B"/>
    <w:rsid w:val="00EB3082"/>
    <w:rsid w:val="00EB488F"/>
    <w:rsid w:val="00EB6C33"/>
    <w:rsid w:val="00ED6019"/>
    <w:rsid w:val="00ED7830"/>
    <w:rsid w:val="00EE3909"/>
    <w:rsid w:val="00EE626E"/>
    <w:rsid w:val="00EF4205"/>
    <w:rsid w:val="00EF5939"/>
    <w:rsid w:val="00F01714"/>
    <w:rsid w:val="00F0258F"/>
    <w:rsid w:val="00F02D06"/>
    <w:rsid w:val="00F0405E"/>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2EB3"/>
    <w:rsid w:val="00F46BD9"/>
    <w:rsid w:val="00F52CAE"/>
    <w:rsid w:val="00F60BE0"/>
    <w:rsid w:val="00F6280E"/>
    <w:rsid w:val="00F7050A"/>
    <w:rsid w:val="00F75533"/>
    <w:rsid w:val="00F8036D"/>
    <w:rsid w:val="00F809DC"/>
    <w:rsid w:val="00F81C70"/>
    <w:rsid w:val="00F82521"/>
    <w:rsid w:val="00F832B1"/>
    <w:rsid w:val="00F86EB0"/>
    <w:rsid w:val="00F90F77"/>
    <w:rsid w:val="00F943C3"/>
    <w:rsid w:val="00FA3811"/>
    <w:rsid w:val="00FA3B9F"/>
    <w:rsid w:val="00FA3F06"/>
    <w:rsid w:val="00FA4A26"/>
    <w:rsid w:val="00FA7084"/>
    <w:rsid w:val="00FA7BEF"/>
    <w:rsid w:val="00FB081F"/>
    <w:rsid w:val="00FB0CFD"/>
    <w:rsid w:val="00FB1105"/>
    <w:rsid w:val="00FB1929"/>
    <w:rsid w:val="00FB5FD9"/>
    <w:rsid w:val="00FC62A9"/>
    <w:rsid w:val="00FC6862"/>
    <w:rsid w:val="00FD33AB"/>
    <w:rsid w:val="00FD4724"/>
    <w:rsid w:val="00FD4A68"/>
    <w:rsid w:val="00FD4ECE"/>
    <w:rsid w:val="00FD68ED"/>
    <w:rsid w:val="00FD7D90"/>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B42C"/>
  <w15:docId w15:val="{2F7D573C-AE12-4735-BE8F-A30AA6D7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944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F31D8-72B7-4027-942A-645F6E17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9</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allreid@cisco.com</cp:lastModifiedBy>
  <cp:revision>5</cp:revision>
  <cp:lastPrinted>2016-07-14T21:45:00Z</cp:lastPrinted>
  <dcterms:created xsi:type="dcterms:W3CDTF">2017-09-01T03:11:00Z</dcterms:created>
  <dcterms:modified xsi:type="dcterms:W3CDTF">2017-09-10T23:54:00Z</dcterms:modified>
</cp:coreProperties>
</file>